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4" w:type="dxa"/>
        <w:tblLayout w:type="fixed"/>
        <w:tblLook w:val="0000" w:firstRow="0" w:lastRow="0" w:firstColumn="0" w:lastColumn="0" w:noHBand="0" w:noVBand="0"/>
      </w:tblPr>
      <w:tblGrid>
        <w:gridCol w:w="2184"/>
        <w:gridCol w:w="7730"/>
      </w:tblGrid>
      <w:tr w:rsidR="00FE327F" w:rsidRPr="004F6CD7" w:rsidTr="008F7824">
        <w:trPr>
          <w:trHeight w:val="5801"/>
        </w:trPr>
        <w:tc>
          <w:tcPr>
            <w:tcW w:w="9914" w:type="dxa"/>
            <w:gridSpan w:val="2"/>
          </w:tcPr>
          <w:p w:rsidR="006C311B" w:rsidRPr="004F6CD7" w:rsidRDefault="006C311B" w:rsidP="006C311B">
            <w:pPr>
              <w:pStyle w:val="xdpObalA"/>
              <w:rPr>
                <w:b/>
              </w:rPr>
            </w:pPr>
            <w:r w:rsidRPr="004F6CD7">
              <w:rPr>
                <w:b/>
              </w:rPr>
              <w:t>TECHNICKÁ UNIVERZITA V KOŠICIACH</w:t>
            </w:r>
          </w:p>
          <w:p w:rsidR="006C311B" w:rsidRPr="004F6CD7" w:rsidRDefault="00E254EC" w:rsidP="006C311B">
            <w:pPr>
              <w:pStyle w:val="xdpObalB"/>
              <w:rPr>
                <w:b/>
              </w:rPr>
            </w:pPr>
            <w:r>
              <w:rPr>
                <w:b/>
              </w:rPr>
              <w:t>Fakulta Techniky a Informatiky</w:t>
            </w:r>
          </w:p>
          <w:p w:rsidR="00FE327F" w:rsidRPr="004F6CD7" w:rsidRDefault="00FE327F">
            <w:pPr>
              <w:pStyle w:val="xdpObalB"/>
              <w:rPr>
                <w:b/>
              </w:rPr>
            </w:pPr>
          </w:p>
        </w:tc>
      </w:tr>
      <w:tr w:rsidR="00FE327F" w:rsidRPr="004F6CD7" w:rsidTr="008F7824">
        <w:trPr>
          <w:trHeight w:val="2119"/>
        </w:trPr>
        <w:tc>
          <w:tcPr>
            <w:tcW w:w="9914" w:type="dxa"/>
            <w:gridSpan w:val="2"/>
            <w:vAlign w:val="center"/>
          </w:tcPr>
          <w:p w:rsidR="006833A3" w:rsidRPr="004F6CD7" w:rsidRDefault="00E254EC" w:rsidP="006833A3">
            <w:pPr>
              <w:pStyle w:val="xdpObalK"/>
              <w:rPr>
                <w:rFonts w:ascii="Arial" w:hAnsi="Arial"/>
              </w:rPr>
            </w:pPr>
            <w:r>
              <w:rPr>
                <w:rFonts w:ascii="Arial" w:hAnsi="Arial"/>
              </w:rPr>
              <w:t>INVENTÁRNY SYSTÉM PRE PLATFORMU ANDROID</w:t>
            </w:r>
          </w:p>
          <w:p w:rsidR="006E731B" w:rsidRPr="004F6CD7" w:rsidRDefault="00ED1743" w:rsidP="006E731B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b/>
                <w:bCs/>
                <w:sz w:val="32"/>
                <w:szCs w:val="20"/>
              </w:rPr>
              <w:t>Systémová</w:t>
            </w:r>
            <w:r w:rsidR="00156DDA">
              <w:rPr>
                <w:rFonts w:ascii="Arial" w:hAnsi="Arial" w:cs="Arial"/>
                <w:b/>
                <w:bCs/>
                <w:sz w:val="32"/>
                <w:szCs w:val="20"/>
              </w:rPr>
              <w:t xml:space="preserve"> príručka</w:t>
            </w:r>
          </w:p>
          <w:p w:rsidR="00FE327F" w:rsidRPr="004F6CD7" w:rsidRDefault="00FE327F" w:rsidP="000B3306">
            <w:pPr>
              <w:pStyle w:val="xdpObalC"/>
              <w:rPr>
                <w:b/>
                <w:sz w:val="18"/>
                <w:szCs w:val="18"/>
              </w:rPr>
            </w:pPr>
          </w:p>
        </w:tc>
      </w:tr>
      <w:tr w:rsidR="009673E8" w:rsidRPr="004F6CD7" w:rsidTr="009673E8">
        <w:trPr>
          <w:trHeight w:val="6933"/>
        </w:trPr>
        <w:tc>
          <w:tcPr>
            <w:tcW w:w="3123" w:type="dxa"/>
            <w:vAlign w:val="bottom"/>
          </w:tcPr>
          <w:p w:rsidR="009673E8" w:rsidRPr="004F6CD7" w:rsidRDefault="009673E8" w:rsidP="009673E8">
            <w:pPr>
              <w:pStyle w:val="xdpObalD"/>
              <w:keepNext/>
              <w:spacing w:line="240" w:lineRule="auto"/>
              <w:jc w:val="left"/>
              <w:rPr>
                <w:b/>
              </w:rPr>
            </w:pPr>
            <w:r w:rsidRPr="004F6CD7">
              <w:rPr>
                <w:b/>
              </w:rPr>
              <w:t>2012</w:t>
            </w:r>
            <w:r>
              <w:rPr>
                <w:b/>
              </w:rPr>
              <w:t xml:space="preserve"> </w:t>
            </w:r>
          </w:p>
        </w:tc>
        <w:tc>
          <w:tcPr>
            <w:tcW w:w="11340" w:type="dxa"/>
            <w:vAlign w:val="bottom"/>
          </w:tcPr>
          <w:p w:rsidR="009673E8" w:rsidRPr="004F6CD7" w:rsidRDefault="00156DDA" w:rsidP="009673E8">
            <w:pPr>
              <w:pStyle w:val="xdpObalD"/>
              <w:keepNext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Vlastimil Brečka</w:t>
            </w:r>
          </w:p>
        </w:tc>
      </w:tr>
    </w:tbl>
    <w:p w:rsidR="00FE327F" w:rsidRPr="004F6CD7" w:rsidRDefault="00FE327F">
      <w:pPr>
        <w:pStyle w:val="Popis"/>
        <w:jc w:val="both"/>
        <w:rPr>
          <w:rFonts w:ascii="Arial" w:hAnsi="Arial" w:cs="Arial"/>
        </w:rPr>
        <w:sectPr w:rsidR="00FE327F" w:rsidRPr="004F6CD7">
          <w:headerReference w:type="default" r:id="rId9"/>
          <w:footerReference w:type="default" r:id="rId10"/>
          <w:pgSz w:w="11906" w:h="16838" w:code="9"/>
          <w:pgMar w:top="1134" w:right="1134" w:bottom="284" w:left="1134" w:header="567" w:footer="0" w:gutter="0"/>
          <w:cols w:space="708"/>
          <w:docGrid w:linePitch="360"/>
        </w:sectPr>
      </w:pPr>
    </w:p>
    <w:p w:rsidR="00FE327F" w:rsidRPr="0073680C" w:rsidRDefault="00FE327F">
      <w:pPr>
        <w:jc w:val="left"/>
        <w:rPr>
          <w:sz w:val="2"/>
        </w:rPr>
      </w:pPr>
    </w:p>
    <w:p w:rsidR="00FE327F" w:rsidRPr="0073680C" w:rsidRDefault="000C5ABE">
      <w:pPr>
        <w:pStyle w:val="NormalnytextDP"/>
        <w:spacing w:before="0" w:after="360"/>
        <w:ind w:firstLine="0"/>
        <w:jc w:val="left"/>
        <w:rPr>
          <w:rFonts w:ascii="Arial" w:hAnsi="Arial" w:cs="Arial"/>
          <w:b/>
          <w:bCs/>
          <w:sz w:val="32"/>
        </w:rPr>
      </w:pPr>
      <w:r w:rsidRPr="0073680C">
        <w:rPr>
          <w:rFonts w:ascii="Arial" w:hAnsi="Arial" w:cs="Arial"/>
          <w:b/>
          <w:bCs/>
          <w:sz w:val="32"/>
        </w:rPr>
        <w:t>Obsah</w:t>
      </w:r>
    </w:p>
    <w:p w:rsidR="003276AE" w:rsidRDefault="0039633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r w:rsidRPr="0073680C">
        <w:rPr>
          <w:b w:val="0"/>
          <w:bCs w:val="0"/>
          <w:caps/>
          <w:noProof w:val="0"/>
        </w:rPr>
        <w:fldChar w:fldCharType="begin"/>
      </w:r>
      <w:r w:rsidR="005412B2" w:rsidRPr="0073680C">
        <w:rPr>
          <w:b w:val="0"/>
          <w:bCs w:val="0"/>
          <w:caps/>
          <w:noProof w:val="0"/>
        </w:rPr>
        <w:instrText xml:space="preserve"> TOC \h \o "1-3" \z </w:instrText>
      </w:r>
      <w:r w:rsidRPr="0073680C">
        <w:rPr>
          <w:b w:val="0"/>
          <w:bCs w:val="0"/>
          <w:caps/>
          <w:noProof w:val="0"/>
        </w:rPr>
        <w:fldChar w:fldCharType="separate"/>
      </w:r>
      <w:hyperlink w:anchor="_Toc324534041" w:history="1">
        <w:r w:rsidR="003276AE" w:rsidRPr="00B01FD0">
          <w:rPr>
            <w:rStyle w:val="Hypertextovprepojenie"/>
          </w:rPr>
          <w:t>Zoznam obrázkov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42" w:history="1">
        <w:r w:rsidR="003276AE" w:rsidRPr="00B01FD0">
          <w:rPr>
            <w:rStyle w:val="Hypertextovprepojenie"/>
          </w:rPr>
          <w:t>1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Požiadavky kompilácie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43" w:history="1">
        <w:r w:rsidR="003276AE" w:rsidRPr="00B01FD0">
          <w:rPr>
            <w:rStyle w:val="Hypertextovprepojenie"/>
          </w:rPr>
          <w:t>2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Postup kompilácie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4" w:history="1">
        <w:r w:rsidR="003276AE" w:rsidRPr="00B01FD0">
          <w:rPr>
            <w:rStyle w:val="Hypertextovprepojenie"/>
          </w:rPr>
          <w:t>2.1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Príprava knižnice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5" w:history="1">
        <w:r w:rsidR="003276AE" w:rsidRPr="00B01FD0">
          <w:rPr>
            <w:rStyle w:val="Hypertextovprepojenie"/>
          </w:rPr>
          <w:t>2.2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Kompilácia projektu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6" w:history="1">
        <w:r w:rsidR="003276AE" w:rsidRPr="00B01FD0">
          <w:rPr>
            <w:rStyle w:val="Hypertextovprepojenie"/>
          </w:rPr>
          <w:t>2.3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Kompilácia do reálneho zariadenia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47" w:history="1">
        <w:r w:rsidR="003276AE" w:rsidRPr="00B01FD0">
          <w:rPr>
            <w:rStyle w:val="Hypertextovprepojenie"/>
          </w:rPr>
          <w:t>3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8" w:history="1">
        <w:r w:rsidR="003276AE" w:rsidRPr="00B01FD0">
          <w:rPr>
            <w:rStyle w:val="Hypertextovprepojenie"/>
          </w:rPr>
          <w:t>3.1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 prípadov použitia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49" w:history="1">
        <w:r w:rsidR="003276AE" w:rsidRPr="00B01FD0">
          <w:rPr>
            <w:rStyle w:val="Hypertextovprepojenie"/>
          </w:rPr>
          <w:t>3.2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 aktivít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_Toc324534049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50" w:history="1">
        <w:r w:rsidR="003276AE" w:rsidRPr="00B01FD0">
          <w:rPr>
            <w:rStyle w:val="Hypertextovprepojenie"/>
          </w:rPr>
          <w:t>3.3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Diagram tried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13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24534051" w:history="1">
        <w:r w:rsidR="003276AE" w:rsidRPr="00B01FD0">
          <w:rPr>
            <w:rStyle w:val="Hypertextovprepojenie"/>
          </w:rPr>
          <w:t>4</w:t>
        </w:r>
        <w:r w:rsidR="003276A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Popis metód a tried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52" w:history="1">
        <w:r w:rsidR="003276AE" w:rsidRPr="00B01FD0">
          <w:rPr>
            <w:rStyle w:val="Hypertextovprepojenie"/>
          </w:rPr>
          <w:t>4.1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sk.tuke.ursus.activities.About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3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4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5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56" w:history="1">
        <w:r w:rsidR="003276AE" w:rsidRPr="00B01FD0">
          <w:rPr>
            <w:rStyle w:val="Hypertextovprepojenie"/>
          </w:rPr>
          <w:t>Dokumentácia triedy sk.tuke.ursus.entities.Item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7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8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59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_Toc324534059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0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61" w:history="1">
        <w:r w:rsidR="003276AE" w:rsidRPr="00B01FD0">
          <w:rPr>
            <w:rStyle w:val="Hypertextovprepojenie"/>
          </w:rPr>
          <w:t>4.2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sk.tuke.ursus.adapters.ItemAdapter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2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3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19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4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5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66" w:history="1">
        <w:r w:rsidR="003276AE" w:rsidRPr="00B01FD0">
          <w:rPr>
            <w:rStyle w:val="Hypertextovprepojenie"/>
          </w:rPr>
          <w:t>4.3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sk.tuke.ursus.activities.MainMenu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7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8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69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_Toc324534069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0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71" w:history="1">
        <w:r w:rsidR="003276AE" w:rsidRPr="00B01FD0">
          <w:rPr>
            <w:rStyle w:val="Hypertextovprepojenie"/>
          </w:rPr>
          <w:t>4.4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sk.tuke.ursus.MyApplication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2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3" w:history="1">
        <w:r w:rsidR="003276AE" w:rsidRPr="00B01FD0">
          <w:rPr>
            <w:rStyle w:val="Hypertextovprepojenie"/>
          </w:rPr>
          <w:t>Statické verejné atribúty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4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5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6" w:history="1">
        <w:r w:rsidR="003276AE" w:rsidRPr="00B01FD0">
          <w:rPr>
            <w:rStyle w:val="Hypertextovprepojenie"/>
          </w:rPr>
          <w:t>Dokumentácia k dátovým členom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24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77" w:history="1">
        <w:r w:rsidR="003276AE" w:rsidRPr="00B01FD0">
          <w:rPr>
            <w:rStyle w:val="Hypertextovprepojenie"/>
          </w:rPr>
          <w:t>4.5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sk.tuke.ursus.customViews.MyButton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8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79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_Toc324534079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0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81" w:history="1">
        <w:r w:rsidR="003276AE" w:rsidRPr="00B01FD0">
          <w:rPr>
            <w:rStyle w:val="Hypertextovprepojenie"/>
          </w:rPr>
          <w:t>4.6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sk.tuke.ursus.customViews.MyTextView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2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3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4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85" w:history="1">
        <w:r w:rsidR="003276AE" w:rsidRPr="00B01FD0">
          <w:rPr>
            <w:rStyle w:val="Hypertextovprepojenie"/>
          </w:rPr>
          <w:t>4.7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sk.tuke.ursus.Parser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6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7" w:history="1">
        <w:r w:rsidR="003276AE" w:rsidRPr="00B01FD0">
          <w:rPr>
            <w:rStyle w:val="Hypertextovprepojenie"/>
          </w:rPr>
          <w:t>Statické verejné atribúty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8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89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_Toc324534089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0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1" w:history="1">
        <w:r w:rsidR="003276AE" w:rsidRPr="00B01FD0">
          <w:rPr>
            <w:rStyle w:val="Hypertextovprepojenie"/>
          </w:rPr>
          <w:t>Dokumentácia k dátovým členom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92" w:history="1">
        <w:r w:rsidR="003276AE" w:rsidRPr="00B01FD0">
          <w:rPr>
            <w:rStyle w:val="Hypertextovprepojenie"/>
          </w:rPr>
          <w:t>4.8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sk.tuke.ursus.customViews.RectangleView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3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4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5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6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7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098" w:history="1">
        <w:r w:rsidR="003276AE" w:rsidRPr="00B01FD0">
          <w:rPr>
            <w:rStyle w:val="Hypertextovprepojenie"/>
          </w:rPr>
          <w:t>4.9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sk.tuke.ursus.activities.Result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099" w:history="1">
        <w:r w:rsidR="003276AE" w:rsidRPr="00B01FD0">
          <w:rPr>
            <w:rStyle w:val="Hypertextovprepojenie"/>
          </w:rPr>
          <w:t>Triedy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_Toc324534099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1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29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2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04" w:history="1">
        <w:r w:rsidR="003276AE" w:rsidRPr="00B01FD0">
          <w:rPr>
            <w:rStyle w:val="Hypertextovprepojenie"/>
          </w:rPr>
          <w:t>4.10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sk.tuke.ursus.ResultsReport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5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6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7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08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09" w:history="1">
        <w:r w:rsidR="003276AE" w:rsidRPr="00B01FD0">
          <w:rPr>
            <w:rStyle w:val="Hypertextovprepojenie"/>
          </w:rPr>
          <w:t>4.11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sk.tuke.ursus.entities.Room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_Toc324534109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1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32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2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33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33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14" w:history="1">
        <w:r w:rsidR="003276AE" w:rsidRPr="00B01FD0">
          <w:rPr>
            <w:rStyle w:val="Hypertextovprepojenie"/>
          </w:rPr>
          <w:t>4.12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sk.tuke.ursus.adapters.RoomAdapter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34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5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34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6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34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7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34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18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34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19" w:history="1">
        <w:r w:rsidR="003276AE" w:rsidRPr="00B01FD0">
          <w:rPr>
            <w:rStyle w:val="Hypertextovprepojenie"/>
          </w:rPr>
          <w:t>4.13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sk.tuke.ursus.activities.RoomInventory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_Toc324534119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1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2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35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24" w:history="1">
        <w:r w:rsidR="003276AE" w:rsidRPr="00B01FD0">
          <w:rPr>
            <w:rStyle w:val="Hypertextovprepojenie"/>
          </w:rPr>
          <w:t>4.14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sk.tuke.ursus.activities.RoomSelection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5" w:history="1">
        <w:r w:rsidR="003276AE" w:rsidRPr="00B01FD0">
          <w:rPr>
            <w:rStyle w:val="Hypertextovprepojenie"/>
          </w:rPr>
          <w:t>Triedy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6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7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8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36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29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_Toc324534129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30" w:history="1">
        <w:r w:rsidR="003276AE" w:rsidRPr="00B01FD0">
          <w:rPr>
            <w:rStyle w:val="Hypertextovprepojenie"/>
          </w:rPr>
          <w:t>4.15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sk.tuke.ursus.activities.Settings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1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2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3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37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4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35" w:history="1">
        <w:r w:rsidR="003276AE" w:rsidRPr="00B01FD0">
          <w:rPr>
            <w:rStyle w:val="Hypertextovprepojenie"/>
          </w:rPr>
          <w:t>4.16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sk.tuke.ursus.ViewHolder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6" w:history="1">
        <w:r w:rsidR="003276AE" w:rsidRPr="00B01FD0">
          <w:rPr>
            <w:rStyle w:val="Hypertextovprepojenie"/>
          </w:rPr>
          <w:t>Verejné atribúty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7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38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38" w:history="1">
        <w:r w:rsidR="003276AE" w:rsidRPr="00B01FD0">
          <w:rPr>
            <w:rStyle w:val="Hypertextovprepojenie"/>
          </w:rPr>
          <w:t>Dokumentácia k dátovým členom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39" w:history="1">
        <w:r w:rsidR="003276AE" w:rsidRPr="00B01FD0">
          <w:rPr>
            <w:rStyle w:val="Hypertextovprepojenie"/>
          </w:rPr>
          <w:t>4.17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sk.tuke.ursus.adapters.ViewPagerAdapter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_Toc324534139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0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_Toc324534140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1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_Toc324534141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2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_Toc324534142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39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3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_Toc324534143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24534144" w:history="1">
        <w:r w:rsidR="003276AE" w:rsidRPr="00B01FD0">
          <w:rPr>
            <w:rStyle w:val="Hypertextovprepojenie"/>
          </w:rPr>
          <w:t>4.18</w:t>
        </w:r>
        <w:r w:rsidR="003276AE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3276AE" w:rsidRPr="00B01FD0">
          <w:rPr>
            <w:rStyle w:val="Hypertextovprepojenie"/>
          </w:rPr>
          <w:t>Dokumentácia triedy sk.tuke.ursus.customViews.ViewPagerIndicator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_Toc324534144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5" w:history="1">
        <w:r w:rsidR="003276AE" w:rsidRPr="00B01FD0">
          <w:rPr>
            <w:rStyle w:val="Hypertextovprepojenie"/>
          </w:rPr>
          <w:t>Verejné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_Toc324534145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6" w:history="1">
        <w:r w:rsidR="003276AE" w:rsidRPr="00B01FD0">
          <w:rPr>
            <w:rStyle w:val="Hypertextovprepojenie"/>
          </w:rPr>
          <w:t>Chránené metódy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_Toc324534146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40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7" w:history="1">
        <w:r w:rsidR="003276AE" w:rsidRPr="00B01FD0">
          <w:rPr>
            <w:rStyle w:val="Hypertextovprepojenie"/>
          </w:rPr>
          <w:t>Detailný popis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_Toc324534147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41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8" w:history="1">
        <w:r w:rsidR="003276AE" w:rsidRPr="00B01FD0">
          <w:rPr>
            <w:rStyle w:val="Hypertextovprepojenie"/>
          </w:rPr>
          <w:t>Dokumentácia konštruktoru a deštruktoru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_Toc324534148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41</w:t>
        </w:r>
        <w:r w:rsidR="003276AE">
          <w:rPr>
            <w:webHidden/>
          </w:rPr>
          <w:fldChar w:fldCharType="end"/>
        </w:r>
      </w:hyperlink>
    </w:p>
    <w:p w:rsidR="003276AE" w:rsidRDefault="00BD1A3B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24534149" w:history="1">
        <w:r w:rsidR="003276AE" w:rsidRPr="00B01FD0">
          <w:rPr>
            <w:rStyle w:val="Hypertextovprepojenie"/>
          </w:rPr>
          <w:t>Dokumentácia k metódam</w:t>
        </w:r>
        <w:r w:rsidR="003276AE">
          <w:rPr>
            <w:webHidden/>
          </w:rPr>
          <w:tab/>
        </w:r>
        <w:r w:rsidR="003276AE">
          <w:rPr>
            <w:webHidden/>
          </w:rPr>
          <w:fldChar w:fldCharType="begin"/>
        </w:r>
        <w:r w:rsidR="003276AE">
          <w:rPr>
            <w:webHidden/>
          </w:rPr>
          <w:instrText xml:space="preserve"> PAGEREF _Toc324534149 \h </w:instrText>
        </w:r>
        <w:r w:rsidR="003276AE">
          <w:rPr>
            <w:webHidden/>
          </w:rPr>
        </w:r>
        <w:r w:rsidR="003276AE">
          <w:rPr>
            <w:webHidden/>
          </w:rPr>
          <w:fldChar w:fldCharType="separate"/>
        </w:r>
        <w:r w:rsidR="003276AE">
          <w:rPr>
            <w:webHidden/>
          </w:rPr>
          <w:t>41</w:t>
        </w:r>
        <w:r w:rsidR="003276AE">
          <w:rPr>
            <w:webHidden/>
          </w:rPr>
          <w:fldChar w:fldCharType="end"/>
        </w:r>
      </w:hyperlink>
    </w:p>
    <w:p w:rsidR="00FE327F" w:rsidRPr="0073680C" w:rsidRDefault="00396336">
      <w:pPr>
        <w:sectPr w:rsidR="00FE327F" w:rsidRPr="0073680C">
          <w:headerReference w:type="default" r:id="rId11"/>
          <w:pgSz w:w="11906" w:h="16838" w:code="9"/>
          <w:pgMar w:top="899" w:right="1418" w:bottom="1418" w:left="1985" w:header="851" w:footer="680" w:gutter="0"/>
          <w:cols w:space="708"/>
          <w:docGrid w:linePitch="360"/>
        </w:sectPr>
      </w:pPr>
      <w:r w:rsidRPr="0073680C">
        <w:rPr>
          <w:b/>
          <w:bCs/>
          <w:caps/>
          <w:szCs w:val="32"/>
        </w:rPr>
        <w:fldChar w:fldCharType="end"/>
      </w:r>
    </w:p>
    <w:p w:rsidR="00FE327F" w:rsidRPr="0073680C" w:rsidRDefault="000C5ABE">
      <w:pPr>
        <w:pStyle w:val="NadpisKapitoly"/>
        <w:numPr>
          <w:ilvl w:val="0"/>
          <w:numId w:val="0"/>
        </w:numPr>
        <w:spacing w:after="120"/>
      </w:pPr>
      <w:bookmarkStart w:id="0" w:name="_Toc224306305"/>
      <w:bookmarkStart w:id="1" w:name="_Toc324534041"/>
      <w:bookmarkStart w:id="2" w:name="_Toc102191181"/>
      <w:r w:rsidRPr="0073680C">
        <w:lastRenderedPageBreak/>
        <w:t>Zoznam obrázkov</w:t>
      </w:r>
      <w:bookmarkEnd w:id="0"/>
      <w:bookmarkEnd w:id="1"/>
    </w:p>
    <w:p w:rsidR="003276AE" w:rsidRDefault="0039633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 w:rsidRPr="0073680C">
        <w:rPr>
          <w:noProof w:val="0"/>
          <w:lang w:val="sk-SK"/>
        </w:rPr>
        <w:fldChar w:fldCharType="begin"/>
      </w:r>
      <w:r w:rsidR="000C5ABE" w:rsidRPr="0073680C">
        <w:rPr>
          <w:noProof w:val="0"/>
          <w:lang w:val="sk-SK"/>
        </w:rPr>
        <w:instrText xml:space="preserve"> TOC \z \c "Obr." </w:instrText>
      </w:r>
      <w:r w:rsidRPr="0073680C">
        <w:rPr>
          <w:noProof w:val="0"/>
          <w:lang w:val="sk-SK"/>
        </w:rPr>
        <w:fldChar w:fldCharType="separate"/>
      </w:r>
      <w:r w:rsidR="003276AE">
        <w:t>Obr. 1</w:t>
      </w:r>
      <w:r w:rsidR="003276AE"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 w:rsidR="003276AE">
        <w:t>Kompilácia</w:t>
      </w:r>
      <w:r w:rsidR="003276AE">
        <w:rPr>
          <w:webHidden/>
        </w:rPr>
        <w:tab/>
      </w:r>
      <w:r w:rsidR="003276AE">
        <w:rPr>
          <w:webHidden/>
        </w:rPr>
        <w:fldChar w:fldCharType="begin"/>
      </w:r>
      <w:r w:rsidR="003276AE">
        <w:rPr>
          <w:webHidden/>
        </w:rPr>
        <w:instrText xml:space="preserve"> PAGEREF _Toc324534150 \h </w:instrText>
      </w:r>
      <w:r w:rsidR="003276AE">
        <w:rPr>
          <w:webHidden/>
        </w:rPr>
      </w:r>
      <w:r w:rsidR="003276AE">
        <w:rPr>
          <w:webHidden/>
        </w:rPr>
        <w:fldChar w:fldCharType="separate"/>
      </w:r>
      <w:r w:rsidR="003276AE">
        <w:rPr>
          <w:webHidden/>
        </w:rPr>
        <w:t>9</w:t>
      </w:r>
      <w:r w:rsidR="003276AE"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2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prípadov použitia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3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aktivít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4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1.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5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2.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6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3.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3276AE" w:rsidRDefault="003276AE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 7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Diagram tried, časť 4.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_Toc324534156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:rsidR="00FE327F" w:rsidRPr="0073680C" w:rsidRDefault="00396336">
      <w:pPr>
        <w:pStyle w:val="NormalnytextDP"/>
        <w:rPr>
          <w:szCs w:val="24"/>
        </w:rPr>
      </w:pPr>
      <w:r w:rsidRPr="0073680C">
        <w:rPr>
          <w:szCs w:val="24"/>
        </w:rPr>
        <w:fldChar w:fldCharType="end"/>
      </w:r>
    </w:p>
    <w:p w:rsidR="00FE327F" w:rsidRPr="0073680C" w:rsidRDefault="007B0748">
      <w:pPr>
        <w:pStyle w:val="NadpisKapitoly"/>
      </w:pPr>
      <w:bookmarkStart w:id="3" w:name="_Toc324534042"/>
      <w:bookmarkEnd w:id="2"/>
      <w:r>
        <w:lastRenderedPageBreak/>
        <w:t>Požiadavky kompilácie</w:t>
      </w:r>
      <w:bookmarkEnd w:id="3"/>
    </w:p>
    <w:p w:rsidR="007B0748" w:rsidRPr="00057C6C" w:rsidRDefault="007B0748" w:rsidP="007B0748">
      <w:pPr>
        <w:pStyle w:val="Odsekzoznamu"/>
        <w:numPr>
          <w:ilvl w:val="1"/>
          <w:numId w:val="16"/>
        </w:numPr>
        <w:ind w:left="851"/>
      </w:pPr>
      <w:r>
        <w:t>Eclipse IDE for Java Developers</w:t>
      </w:r>
    </w:p>
    <w:p w:rsidR="007B0748" w:rsidRDefault="007B0748" w:rsidP="007B0748">
      <w:pPr>
        <w:pStyle w:val="Odsekzoznamu"/>
        <w:numPr>
          <w:ilvl w:val="1"/>
          <w:numId w:val="16"/>
        </w:numPr>
        <w:ind w:left="851"/>
      </w:pPr>
      <w:r>
        <w:t>JDK 1.6</w:t>
      </w:r>
    </w:p>
    <w:p w:rsidR="007B0748" w:rsidRDefault="007B0748" w:rsidP="007B0748">
      <w:pPr>
        <w:pStyle w:val="Odsekzoznamu"/>
        <w:numPr>
          <w:ilvl w:val="1"/>
          <w:numId w:val="16"/>
        </w:numPr>
        <w:ind w:left="851"/>
      </w:pPr>
      <w:r>
        <w:t>Android SDK – API level 8</w:t>
      </w:r>
    </w:p>
    <w:p w:rsidR="007B0748" w:rsidRDefault="007B0748" w:rsidP="007B0748">
      <w:pPr>
        <w:pStyle w:val="Odsekzoznamu"/>
        <w:numPr>
          <w:ilvl w:val="1"/>
          <w:numId w:val="16"/>
        </w:numPr>
        <w:ind w:left="851"/>
      </w:pPr>
      <w:r>
        <w:t>Android ADT</w:t>
      </w:r>
    </w:p>
    <w:p w:rsidR="00FE327F" w:rsidRDefault="007B0748" w:rsidP="007B0748">
      <w:pPr>
        <w:pStyle w:val="Odsekzoznamu"/>
        <w:numPr>
          <w:ilvl w:val="1"/>
          <w:numId w:val="16"/>
        </w:numPr>
        <w:ind w:left="851"/>
      </w:pPr>
      <w:r>
        <w:t>Knižnica ZXing 1.6</w:t>
      </w:r>
      <w:bookmarkStart w:id="4" w:name="_GoBack"/>
      <w:bookmarkEnd w:id="4"/>
    </w:p>
    <w:p w:rsidR="007B0748" w:rsidRDefault="007B0748" w:rsidP="007B0748">
      <w:pPr>
        <w:pStyle w:val="NadpisKapitoly"/>
      </w:pPr>
      <w:bookmarkStart w:id="5" w:name="_Toc324534043"/>
      <w:r>
        <w:lastRenderedPageBreak/>
        <w:t>Postup kompilácie</w:t>
      </w:r>
      <w:bookmarkEnd w:id="5"/>
    </w:p>
    <w:p w:rsidR="007B0748" w:rsidRPr="007B0748" w:rsidRDefault="007B0748" w:rsidP="007B0748">
      <w:pPr>
        <w:pStyle w:val="PodNadpisKapitoly"/>
      </w:pPr>
      <w:bookmarkStart w:id="6" w:name="_Toc324534044"/>
      <w:r>
        <w:t>Príprava knižnice</w:t>
      </w:r>
      <w:bookmarkEnd w:id="6"/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Prevzatie zdrojového kódu ZXing</w:t>
      </w:r>
      <w:r>
        <w:t xml:space="preserve"> – potrebné sú priečinky Android/ a core/.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Preklad jadra pomocou Apache Ant</w:t>
      </w:r>
      <w:r>
        <w:t xml:space="preserve"> – navigujte sa do koreňového adresára prevzatého projektu a vykonajte príkaz </w:t>
      </w:r>
      <w:r w:rsidRPr="003E306C">
        <w:rPr>
          <w:rFonts w:ascii="Courier" w:hAnsi="Courier"/>
        </w:rPr>
        <w:t>ant –f core/build.xml</w:t>
      </w:r>
      <w:r>
        <w:t xml:space="preserve">, toto vytvorí </w:t>
      </w:r>
      <w:r w:rsidRPr="003E306C">
        <w:rPr>
          <w:rFonts w:ascii="Courier" w:hAnsi="Courier"/>
        </w:rPr>
        <w:t>core.jar</w:t>
      </w:r>
      <w:r>
        <w:t>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Vytvorenie projektu ZXing pomocou Eclipse</w:t>
      </w:r>
      <w:r>
        <w:t xml:space="preserve"> – vytvorte nový Android projekt (File &gt; New &gt; Android Project), zaškrtnite „Create project from existing source“ a v Browse navigujte sa k prevzatému android projektu.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 xml:space="preserve">Pridanie súboru </w:t>
      </w:r>
      <w:r w:rsidRPr="00922DFA">
        <w:rPr>
          <w:rFonts w:ascii="Courier" w:hAnsi="Courier"/>
          <w:b/>
        </w:rPr>
        <w:t>core.jar</w:t>
      </w:r>
      <w:r>
        <w:t xml:space="preserve"> – knižnicu pridajte stlačením pravého tlačidla myši nad projektom ZXing a v ľavom navigačnom paneli a vyberte Properties &gt; Android &gt; Java Build Path &gt; Add External Jars a navigujte sa k vytvorenému core.jar. Taktiež zaškrtnite kolonku v karte Android &gt; Is Library.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Pridanie ZXIng projektu do vášho projektu</w:t>
      </w:r>
      <w:r>
        <w:t xml:space="preserve"> – stlačením pravého tlačidla myši nad vaším projektom vyberieme Properties &gt; Android &gt; Add a vyberte ZXing.</w:t>
      </w:r>
    </w:p>
    <w:p w:rsidR="007B0748" w:rsidRDefault="007B0748" w:rsidP="007B0748">
      <w:pPr>
        <w:pStyle w:val="Odsekzoznamu"/>
        <w:numPr>
          <w:ilvl w:val="0"/>
          <w:numId w:val="18"/>
        </w:numPr>
      </w:pPr>
      <w:r w:rsidRPr="00922DFA">
        <w:rPr>
          <w:b/>
        </w:rPr>
        <w:t>Úprava manifestu</w:t>
      </w:r>
      <w:r>
        <w:t xml:space="preserve"> – do manifestu vášho projektu pridajte nasledujúce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>&lt;activity android:name="com.google.zxing.client.android.CaptureActivity"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android:screenOrientation="landscape"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android:configChanges="orientation|keyboardHidden"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android:theme="@android:style/Theme.NoTitleBar.Fullscreen"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android:windowSoftInputMode="stateAlwaysHidden"&gt;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&lt;intent-filter&gt;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&lt;action android:name="android.intent.action.MAIN"/&gt;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&lt;category android:name="android.intent.category.DEFAULT"/&gt;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&lt;/intent-filter&gt;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&lt;intent-filter&gt;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&lt;action android:name="com.google.zxing.client.android.SCAN"/&gt;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  &lt;category android:name="android.intent.category.DEFAULT"/&gt;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 xml:space="preserve">    &lt;/intent-filter&gt;</w:t>
      </w:r>
    </w:p>
    <w:p w:rsidR="007B0748" w:rsidRPr="00F9472F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>&lt;/activity&gt;</w:t>
      </w:r>
    </w:p>
    <w:p w:rsidR="007B0748" w:rsidRPr="00F9472F" w:rsidRDefault="007B0748" w:rsidP="007B0748">
      <w:pPr>
        <w:pStyle w:val="Hlavika"/>
        <w:tabs>
          <w:tab w:val="clear" w:pos="4253"/>
          <w:tab w:val="clear" w:pos="8505"/>
        </w:tabs>
        <w:spacing w:before="60"/>
        <w:ind w:firstLine="720"/>
        <w:rPr>
          <w:szCs w:val="24"/>
          <w:lang w:eastAsia="en-US"/>
        </w:rPr>
      </w:pPr>
      <w:r w:rsidRPr="00F9472F">
        <w:rPr>
          <w:szCs w:val="24"/>
          <w:lang w:eastAsia="en-US"/>
        </w:rPr>
        <w:t>A taktiež povolenie pre kameru</w:t>
      </w:r>
    </w:p>
    <w:p w:rsidR="007B0748" w:rsidRDefault="007B0748" w:rsidP="007B0748">
      <w:pPr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F9472F">
        <w:rPr>
          <w:rFonts w:ascii="Courier" w:hAnsi="Courier"/>
          <w:color w:val="4F81BD" w:themeColor="accent1"/>
          <w:sz w:val="16"/>
          <w:szCs w:val="16"/>
        </w:rPr>
        <w:t>&lt;uses-permission android:name="android.permission.CAMERA"/&gt;</w:t>
      </w:r>
    </w:p>
    <w:p w:rsidR="007B0748" w:rsidRPr="00922DFA" w:rsidRDefault="007B0748" w:rsidP="007B0748">
      <w:pPr>
        <w:pStyle w:val="Odsekzoznamu"/>
        <w:numPr>
          <w:ilvl w:val="0"/>
          <w:numId w:val="18"/>
        </w:numPr>
        <w:rPr>
          <w:rFonts w:ascii="Courier" w:hAnsi="Courier"/>
          <w:b/>
          <w:color w:val="4F81BD" w:themeColor="accent1"/>
          <w:sz w:val="16"/>
          <w:szCs w:val="16"/>
        </w:rPr>
      </w:pPr>
      <w:r w:rsidRPr="00922DFA">
        <w:rPr>
          <w:b/>
        </w:rPr>
        <w:t xml:space="preserve">Používanie: </w:t>
      </w:r>
    </w:p>
    <w:p w:rsidR="007B0748" w:rsidRPr="00922DFA" w:rsidRDefault="007B0748" w:rsidP="007B0748">
      <w:pPr>
        <w:pStyle w:val="Odsekzoznamu"/>
        <w:numPr>
          <w:ilvl w:val="1"/>
          <w:numId w:val="15"/>
        </w:numPr>
        <w:rPr>
          <w:rFonts w:ascii="Courier" w:hAnsi="Courier"/>
          <w:i/>
          <w:color w:val="4F81BD" w:themeColor="accent1"/>
          <w:sz w:val="16"/>
          <w:szCs w:val="16"/>
        </w:rPr>
      </w:pPr>
      <w:r w:rsidRPr="00922DFA">
        <w:rPr>
          <w:i/>
        </w:rPr>
        <w:t>Volanie</w:t>
      </w:r>
    </w:p>
    <w:p w:rsidR="007B0748" w:rsidRPr="00D40F9E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D40F9E">
        <w:rPr>
          <w:rFonts w:ascii="Courier" w:hAnsi="Courier"/>
          <w:color w:val="4F81BD" w:themeColor="accent1"/>
          <w:sz w:val="16"/>
          <w:szCs w:val="16"/>
        </w:rPr>
        <w:t>Intent intent = new Intent("com.google.zxing.client.android.SCAN");</w:t>
      </w:r>
    </w:p>
    <w:p w:rsidR="007B0748" w:rsidRPr="00D40F9E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D40F9E">
        <w:rPr>
          <w:rFonts w:ascii="Courier" w:hAnsi="Courier"/>
          <w:color w:val="4F81BD" w:themeColor="accent1"/>
          <w:sz w:val="16"/>
          <w:szCs w:val="16"/>
        </w:rPr>
        <w:t>intent.putExtra("SCAN_MODE", "QR_CODE_MODE");</w:t>
      </w:r>
    </w:p>
    <w:p w:rsidR="007B0748" w:rsidRDefault="007B0748" w:rsidP="007B0748">
      <w:pPr>
        <w:pStyle w:val="Odsekzoznamu"/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D40F9E">
        <w:rPr>
          <w:rFonts w:ascii="Courier" w:hAnsi="Courier"/>
          <w:color w:val="4F81BD" w:themeColor="accent1"/>
          <w:sz w:val="16"/>
          <w:szCs w:val="16"/>
        </w:rPr>
        <w:t>startActivityForResult(intent, 0);</w:t>
      </w:r>
    </w:p>
    <w:p w:rsidR="007B0748" w:rsidRPr="00922DFA" w:rsidRDefault="007B0748" w:rsidP="007B0748">
      <w:pPr>
        <w:pStyle w:val="Odsekzoznamu"/>
        <w:numPr>
          <w:ilvl w:val="1"/>
          <w:numId w:val="15"/>
        </w:numPr>
        <w:rPr>
          <w:rFonts w:ascii="Courier" w:hAnsi="Courier"/>
          <w:i/>
          <w:color w:val="4F81BD" w:themeColor="accent1"/>
          <w:sz w:val="16"/>
          <w:szCs w:val="16"/>
        </w:rPr>
      </w:pPr>
      <w:r w:rsidRPr="00922DFA">
        <w:rPr>
          <w:i/>
        </w:rPr>
        <w:t>Návratové volan</w:t>
      </w:r>
      <w:r>
        <w:rPr>
          <w:i/>
        </w:rPr>
        <w:t>i</w:t>
      </w:r>
      <w:r w:rsidRPr="00922DFA">
        <w:rPr>
          <w:i/>
        </w:rPr>
        <w:t>e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>public void onActivityResult(int requestCode, int resultCode, Intent intent) {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if (requestCode == 0) {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lastRenderedPageBreak/>
        <w:t xml:space="preserve">      if (resultCode == RESULT_OK) {</w:t>
      </w:r>
    </w:p>
    <w:p w:rsidR="007B0748" w:rsidRPr="009E6F0C" w:rsidRDefault="007B0748" w:rsidP="007B0748">
      <w:pPr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 </w:t>
      </w:r>
      <w:r>
        <w:rPr>
          <w:rFonts w:ascii="Courier" w:hAnsi="Courier"/>
          <w:color w:val="4F81BD" w:themeColor="accent1"/>
          <w:sz w:val="16"/>
          <w:szCs w:val="16"/>
        </w:rPr>
        <w:tab/>
      </w: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String contents = intent.getStringExtra("SCAN_RESULT");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  String format = intent.getStringExtra("SCAN_RESULT_FORMAT");</w:t>
      </w:r>
    </w:p>
    <w:p w:rsidR="007B0748" w:rsidRPr="009E6F0C" w:rsidRDefault="007B0748" w:rsidP="007B0748">
      <w:pPr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</w:t>
      </w:r>
      <w:r>
        <w:rPr>
          <w:rFonts w:ascii="Courier" w:hAnsi="Courier"/>
          <w:color w:val="4F81BD" w:themeColor="accent1"/>
          <w:sz w:val="16"/>
          <w:szCs w:val="16"/>
        </w:rPr>
        <w:tab/>
      </w:r>
      <w:r>
        <w:rPr>
          <w:rFonts w:ascii="Courier" w:hAnsi="Courier"/>
          <w:color w:val="4F81BD" w:themeColor="accent1"/>
          <w:sz w:val="16"/>
          <w:szCs w:val="16"/>
        </w:rPr>
        <w:tab/>
      </w: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// Handle successful scan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} else if (resultCode == RESULT_CANCELED) {</w:t>
      </w:r>
    </w:p>
    <w:p w:rsidR="007B0748" w:rsidRPr="009E6F0C" w:rsidRDefault="007B0748" w:rsidP="007B0748">
      <w:pPr>
        <w:spacing w:line="240" w:lineRule="auto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 </w:t>
      </w:r>
      <w:r>
        <w:rPr>
          <w:rFonts w:ascii="Courier" w:hAnsi="Courier"/>
          <w:color w:val="4F81BD" w:themeColor="accent1"/>
          <w:sz w:val="16"/>
          <w:szCs w:val="16"/>
        </w:rPr>
        <w:tab/>
      </w:r>
      <w:r>
        <w:rPr>
          <w:rFonts w:ascii="Courier" w:hAnsi="Courier"/>
          <w:color w:val="4F81BD" w:themeColor="accent1"/>
          <w:sz w:val="16"/>
          <w:szCs w:val="16"/>
        </w:rPr>
        <w:tab/>
      </w: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// Handle cancel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   }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 xml:space="preserve">   }</w:t>
      </w:r>
    </w:p>
    <w:p w:rsidR="007B0748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  <w:r w:rsidRPr="009E6F0C">
        <w:rPr>
          <w:rFonts w:ascii="Courier" w:hAnsi="Courier"/>
          <w:color w:val="4F81BD" w:themeColor="accent1"/>
          <w:sz w:val="16"/>
          <w:szCs w:val="16"/>
        </w:rPr>
        <w:t>}</w:t>
      </w:r>
    </w:p>
    <w:p w:rsidR="007B0748" w:rsidRPr="009E6F0C" w:rsidRDefault="007B0748" w:rsidP="007B0748">
      <w:pPr>
        <w:spacing w:line="240" w:lineRule="auto"/>
        <w:ind w:firstLine="720"/>
        <w:rPr>
          <w:rFonts w:ascii="Courier" w:hAnsi="Courier"/>
          <w:color w:val="4F81BD" w:themeColor="accent1"/>
          <w:sz w:val="16"/>
          <w:szCs w:val="16"/>
        </w:rPr>
      </w:pPr>
    </w:p>
    <w:p w:rsidR="007B0748" w:rsidRPr="007B0748" w:rsidRDefault="007B0748" w:rsidP="007B0748">
      <w:pPr>
        <w:pStyle w:val="PodNadpisKapitoly"/>
      </w:pPr>
      <w:bookmarkStart w:id="7" w:name="_Toc324534045"/>
      <w:r w:rsidRPr="003E306C">
        <w:t>Kompilácia projektu</w:t>
      </w:r>
      <w:bookmarkEnd w:id="7"/>
    </w:p>
    <w:p w:rsidR="007B0748" w:rsidRDefault="007B0748" w:rsidP="007B0748">
      <w:pPr>
        <w:ind w:firstLine="576"/>
      </w:pPr>
      <w:r>
        <w:t xml:space="preserve">Eclipse kompiluje projekty pri uložení. Projekt spustíme následovne: </w:t>
      </w:r>
    </w:p>
    <w:p w:rsidR="007B0748" w:rsidRPr="007B49FC" w:rsidRDefault="007B0748" w:rsidP="007B0748">
      <w:pPr>
        <w:ind w:firstLine="720"/>
        <w:rPr>
          <w:i/>
        </w:rPr>
      </w:pPr>
      <w:r w:rsidRPr="007B49FC">
        <w:rPr>
          <w:i/>
        </w:rPr>
        <w:t>Projekt &gt; Run As &gt; Android Application</w:t>
      </w:r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E855224" wp14:editId="3BAD27A3">
            <wp:extent cx="4191666" cy="48221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sm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038" cy="48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Pr="00922DFA" w:rsidRDefault="007B0748" w:rsidP="007B0748">
      <w:pPr>
        <w:pStyle w:val="Popis"/>
      </w:pPr>
      <w:bookmarkStart w:id="8" w:name="_Toc324534150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ab/>
        <w:t>Kompilácia</w:t>
      </w:r>
      <w:bookmarkEnd w:id="8"/>
    </w:p>
    <w:p w:rsidR="007B0748" w:rsidRPr="007B0748" w:rsidRDefault="007B0748" w:rsidP="007B0748">
      <w:pPr>
        <w:pStyle w:val="PodNadpisKapitoly"/>
      </w:pPr>
      <w:bookmarkStart w:id="9" w:name="_Toc324534046"/>
      <w:r>
        <w:lastRenderedPageBreak/>
        <w:t>Kompilácia do reálneho zariadenia</w:t>
      </w:r>
      <w:bookmarkEnd w:id="9"/>
    </w:p>
    <w:p w:rsidR="007B0748" w:rsidRDefault="007B0748" w:rsidP="007B0748">
      <w:pPr>
        <w:pStyle w:val="Zarkazkladnhotextu3"/>
      </w:pPr>
      <w:r>
        <w:t>Namiesto emulátora je možné projekt kompilovať priamo na zariadenie. Na túto funkcionalitu je potrebné vykonať niekoľko krokov:</w:t>
      </w:r>
    </w:p>
    <w:p w:rsidR="007B0748" w:rsidRPr="007B49FC" w:rsidRDefault="007B0748" w:rsidP="007B0748">
      <w:pPr>
        <w:pStyle w:val="Odsekzoznamu"/>
        <w:numPr>
          <w:ilvl w:val="2"/>
          <w:numId w:val="17"/>
        </w:numPr>
        <w:ind w:left="1276"/>
        <w:rPr>
          <w:rStyle w:val="Siln"/>
          <w:bCs w:val="0"/>
        </w:rPr>
      </w:pPr>
      <w:r w:rsidRPr="007B49FC">
        <w:rPr>
          <w:b/>
        </w:rPr>
        <w:t>Povoliť debugovanie v zariaden</w:t>
      </w:r>
      <w:r>
        <w:rPr>
          <w:b/>
        </w:rPr>
        <w:t>í</w:t>
      </w:r>
      <w:r w:rsidRPr="007B49FC">
        <w:t xml:space="preserve"> – </w:t>
      </w:r>
      <w:r w:rsidRPr="007B49FC">
        <w:rPr>
          <w:rStyle w:val="Siln"/>
          <w:b w:val="0"/>
          <w:i/>
          <w:shd w:val="clear" w:color="auto" w:fill="FFFFFF"/>
        </w:rPr>
        <w:t>Settings</w:t>
      </w:r>
      <w:r>
        <w:rPr>
          <w:rStyle w:val="Siln"/>
          <w:b w:val="0"/>
          <w:i/>
          <w:shd w:val="clear" w:color="auto" w:fill="FFFFFF"/>
        </w:rPr>
        <w:t xml:space="preserve"> </w:t>
      </w:r>
      <w:r w:rsidRPr="007B49FC">
        <w:rPr>
          <w:rStyle w:val="Siln"/>
          <w:b w:val="0"/>
          <w:i/>
          <w:shd w:val="clear" w:color="auto" w:fill="FFFFFF"/>
        </w:rPr>
        <w:t>&gt;</w:t>
      </w:r>
      <w:r>
        <w:rPr>
          <w:rStyle w:val="Siln"/>
          <w:b w:val="0"/>
          <w:i/>
          <w:shd w:val="clear" w:color="auto" w:fill="FFFFFF"/>
        </w:rPr>
        <w:t xml:space="preserve"> </w:t>
      </w:r>
      <w:r w:rsidRPr="007B49FC">
        <w:rPr>
          <w:rStyle w:val="Siln"/>
          <w:b w:val="0"/>
          <w:i/>
          <w:shd w:val="clear" w:color="auto" w:fill="FFFFFF"/>
        </w:rPr>
        <w:t>Applications &gt; Development</w:t>
      </w:r>
      <w:r w:rsidRPr="007B49FC">
        <w:rPr>
          <w:rStyle w:val="apple-converted-space"/>
          <w:b/>
          <w:shd w:val="clear" w:color="auto" w:fill="FFFFFF"/>
        </w:rPr>
        <w:t> </w:t>
      </w:r>
      <w:r w:rsidRPr="007B49FC">
        <w:rPr>
          <w:rStyle w:val="apple-converted-space"/>
          <w:shd w:val="clear" w:color="auto" w:fill="FFFFFF"/>
        </w:rPr>
        <w:t>a povoliť </w:t>
      </w:r>
      <w:r w:rsidRPr="007B49FC">
        <w:rPr>
          <w:rStyle w:val="Siln"/>
          <w:b w:val="0"/>
          <w:i/>
          <w:shd w:val="clear" w:color="auto" w:fill="FFFFFF"/>
        </w:rPr>
        <w:t>USB debugging</w:t>
      </w:r>
    </w:p>
    <w:p w:rsidR="007B0748" w:rsidRDefault="007B0748" w:rsidP="007B0748">
      <w:pPr>
        <w:pStyle w:val="Odsekzoznamu"/>
        <w:numPr>
          <w:ilvl w:val="2"/>
          <w:numId w:val="17"/>
        </w:numPr>
        <w:ind w:left="1276"/>
        <w:rPr>
          <w:b/>
        </w:rPr>
      </w:pPr>
      <w:r>
        <w:rPr>
          <w:b/>
        </w:rPr>
        <w:t>Povoliť inštaláciu z neznámych zdrojov</w:t>
      </w:r>
    </w:p>
    <w:p w:rsidR="007B0748" w:rsidRDefault="007B0748" w:rsidP="007B0748">
      <w:pPr>
        <w:pStyle w:val="Odsekzoznamu"/>
        <w:numPr>
          <w:ilvl w:val="2"/>
          <w:numId w:val="17"/>
        </w:numPr>
        <w:ind w:left="1276"/>
        <w:rPr>
          <w:b/>
        </w:rPr>
      </w:pPr>
      <w:r>
        <w:rPr>
          <w:b/>
        </w:rPr>
        <w:t>Inštalácia USB ovládačov pre telefón</w:t>
      </w:r>
    </w:p>
    <w:p w:rsidR="007B0748" w:rsidRDefault="007B0748" w:rsidP="007B0748">
      <w:pPr>
        <w:ind w:firstLine="432"/>
      </w:pPr>
      <w:r>
        <w:t>Pri spustení projektu bude zobrazený dialóg či chcete projekt spustiť na reálnom alebo virtuálnom zariadení</w:t>
      </w:r>
    </w:p>
    <w:p w:rsidR="007B0748" w:rsidRDefault="007B0748" w:rsidP="007B0748">
      <w:pPr>
        <w:pStyle w:val="NadpisKapitoly"/>
      </w:pPr>
      <w:bookmarkStart w:id="10" w:name="_Toc324534047"/>
      <w:r>
        <w:lastRenderedPageBreak/>
        <w:t>Diagramy</w:t>
      </w:r>
      <w:bookmarkEnd w:id="10"/>
    </w:p>
    <w:p w:rsidR="007B0748" w:rsidRPr="007B0748" w:rsidRDefault="007B0748" w:rsidP="007B0748">
      <w:pPr>
        <w:pStyle w:val="PodNadpisKapitoly"/>
      </w:pPr>
      <w:bookmarkStart w:id="11" w:name="_Toc324534048"/>
      <w:r>
        <w:t>Diagram prípadov použitia</w:t>
      </w:r>
      <w:bookmarkEnd w:id="11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60A9C77" wp14:editId="40216855">
            <wp:extent cx="5399405" cy="35591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2" w:name="_Toc324534151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ab/>
        <w:t>Diagram prípadov použitia</w:t>
      </w:r>
      <w:bookmarkEnd w:id="12"/>
    </w:p>
    <w:p w:rsidR="007B0748" w:rsidRDefault="007B0748" w:rsidP="007B0748">
      <w:pPr>
        <w:pStyle w:val="PodNadpisKapitoly"/>
      </w:pPr>
      <w:bookmarkStart w:id="13" w:name="_Toc324534049"/>
      <w:r>
        <w:lastRenderedPageBreak/>
        <w:t>Diagram aktivít</w:t>
      </w:r>
      <w:bookmarkEnd w:id="13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FC53DB5" wp14:editId="7CDD45CE">
            <wp:extent cx="2352675" cy="5905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4" w:name="_Toc324534152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ab/>
        <w:t>Diagram aktivít</w:t>
      </w:r>
      <w:bookmarkEnd w:id="14"/>
    </w:p>
    <w:p w:rsidR="007B0748" w:rsidRDefault="007B0748" w:rsidP="007B0748">
      <w:pPr>
        <w:pStyle w:val="PodNadpisKapitoly"/>
      </w:pPr>
      <w:bookmarkStart w:id="15" w:name="_Toc324534050"/>
      <w:r>
        <w:lastRenderedPageBreak/>
        <w:t>Diagram tried</w:t>
      </w:r>
      <w:bookmarkEnd w:id="15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2220324" wp14:editId="4DDF6667">
            <wp:extent cx="5399405" cy="50653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6" w:name="_Toc32453415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ab/>
        <w:t>Diagram tried, časť 1.</w:t>
      </w:r>
      <w:bookmarkEnd w:id="16"/>
    </w:p>
    <w:p w:rsidR="007B0748" w:rsidRDefault="007B0748" w:rsidP="007B0748">
      <w:pPr>
        <w:pStyle w:val="xdpObalO"/>
        <w:keepNext/>
        <w:widowControl/>
      </w:pPr>
      <w:r w:rsidRPr="007C228B">
        <w:rPr>
          <w:rFonts w:cs="Times New Roman"/>
          <w:bCs w:val="0"/>
          <w:noProof/>
          <w:szCs w:val="24"/>
          <w:lang w:eastAsia="sk-SK"/>
        </w:rPr>
        <w:lastRenderedPageBreak/>
        <w:drawing>
          <wp:inline distT="0" distB="0" distL="0" distR="0" wp14:anchorId="48E0CF2D" wp14:editId="7378C1AB">
            <wp:extent cx="5399405" cy="44126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Pr="007C228B" w:rsidRDefault="007B0748" w:rsidP="007B0748">
      <w:pPr>
        <w:pStyle w:val="Popis"/>
        <w:rPr>
          <w:bCs w:val="0"/>
          <w:noProof/>
          <w:szCs w:val="24"/>
          <w:lang w:eastAsia="sk-SK"/>
        </w:rPr>
      </w:pPr>
      <w:bookmarkStart w:id="17" w:name="_Toc32453415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ab/>
      </w:r>
      <w:r w:rsidRPr="009B5EBD">
        <w:t xml:space="preserve">Diagram tried, časť </w:t>
      </w:r>
      <w:r>
        <w:t>2</w:t>
      </w:r>
      <w:r w:rsidRPr="009B5EBD">
        <w:t>.</w:t>
      </w:r>
      <w:bookmarkEnd w:id="17"/>
    </w:p>
    <w:p w:rsidR="007B0748" w:rsidRDefault="007B0748" w:rsidP="007B0748">
      <w:pPr>
        <w:pStyle w:val="xdpObalO"/>
        <w:keepNext/>
        <w:widowControl/>
      </w:pPr>
      <w:r w:rsidRPr="007C228B">
        <w:rPr>
          <w:rFonts w:cs="Times New Roman"/>
          <w:bCs w:val="0"/>
          <w:noProof/>
          <w:szCs w:val="24"/>
          <w:lang w:eastAsia="sk-SK"/>
        </w:rPr>
        <w:lastRenderedPageBreak/>
        <w:drawing>
          <wp:inline distT="0" distB="0" distL="0" distR="0" wp14:anchorId="10F1E324" wp14:editId="2AA3A369">
            <wp:extent cx="5057775" cy="6362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Pr="007C228B" w:rsidRDefault="007B0748" w:rsidP="007B0748">
      <w:pPr>
        <w:pStyle w:val="Popis"/>
        <w:rPr>
          <w:bCs w:val="0"/>
          <w:noProof/>
          <w:szCs w:val="24"/>
          <w:lang w:eastAsia="sk-SK"/>
        </w:rPr>
      </w:pPr>
      <w:bookmarkStart w:id="18" w:name="_Toc324534155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ab/>
      </w:r>
      <w:r w:rsidRPr="006D74B1">
        <w:t xml:space="preserve">Diagram tried, časť </w:t>
      </w:r>
      <w:r>
        <w:t>3</w:t>
      </w:r>
      <w:r w:rsidRPr="006D74B1">
        <w:t>.</w:t>
      </w:r>
      <w:bookmarkEnd w:id="18"/>
    </w:p>
    <w:p w:rsidR="007B0748" w:rsidRDefault="007B0748" w:rsidP="007B0748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1F26E0FB" wp14:editId="3191CFAE">
            <wp:extent cx="5399405" cy="451929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8" w:rsidRDefault="007B0748" w:rsidP="007B0748">
      <w:pPr>
        <w:pStyle w:val="Popis"/>
      </w:pPr>
      <w:bookmarkStart w:id="19" w:name="_Toc324534156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ab/>
      </w:r>
      <w:r w:rsidRPr="00473FD6">
        <w:t xml:space="preserve">Diagram tried, časť </w:t>
      </w:r>
      <w:r>
        <w:t>4</w:t>
      </w:r>
      <w:r w:rsidRPr="00473FD6">
        <w:t>.</w:t>
      </w:r>
      <w:bookmarkEnd w:id="19"/>
    </w:p>
    <w:p w:rsidR="007B0748" w:rsidRDefault="007C1427" w:rsidP="007C1427">
      <w:pPr>
        <w:pStyle w:val="NadpisKapitoly"/>
      </w:pPr>
      <w:bookmarkStart w:id="20" w:name="_Toc324534051"/>
      <w:r>
        <w:lastRenderedPageBreak/>
        <w:t>Popis metód a tried</w:t>
      </w:r>
      <w:bookmarkEnd w:id="20"/>
    </w:p>
    <w:p w:rsidR="00B21924" w:rsidRDefault="00B21924" w:rsidP="00B21924">
      <w:pPr>
        <w:pStyle w:val="PodNadpisKapitoly"/>
      </w:pPr>
      <w:bookmarkStart w:id="21" w:name="_Toc324534052"/>
      <w:r>
        <w:t>Dokumentácia triedy sk.tuke.ursus.activities.About</w:t>
      </w:r>
      <w:bookmarkEnd w:id="21"/>
    </w:p>
    <w:p w:rsidR="00B21924" w:rsidRDefault="00B21924" w:rsidP="00B21924">
      <w:pPr>
        <w:widowControl w:val="0"/>
        <w:adjustRightInd w:val="0"/>
        <w:ind w:firstLine="576"/>
      </w:pPr>
      <w:r>
        <w:t>Dedí od bázovej triedy Activity.</w:t>
      </w: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2" w:name="_Toc324534053"/>
      <w:r>
        <w:t>Chránené metódy</w:t>
      </w:r>
      <w:bookmarkEnd w:id="22"/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3" w:name="_Toc324534054"/>
      <w:r>
        <w:t>Detailný popis</w:t>
      </w:r>
      <w:bookmarkEnd w:id="23"/>
    </w:p>
    <w:p w:rsidR="00B21924" w:rsidRDefault="00B21924" w:rsidP="00B21924">
      <w:pPr>
        <w:pStyle w:val="BodyText"/>
        <w:ind w:firstLine="720"/>
      </w:pPr>
      <w:r>
        <w:t xml:space="preserve">Aktivita o autorovi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B21924">
      <w:pPr>
        <w:pStyle w:val="DescContinue1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4" w:name="_Toc324534055"/>
      <w:r>
        <w:t>Dokumentácia k metódam</w:t>
      </w:r>
      <w:bookmarkEnd w:id="24"/>
    </w:p>
    <w:p w:rsidR="00B21924" w:rsidRPr="00B21924" w:rsidRDefault="00B21924" w:rsidP="006851E3">
      <w:pPr>
        <w:pStyle w:val="Nadpis4"/>
      </w:pPr>
      <w:r w:rsidRPr="00B21924">
        <w:fldChar w:fldCharType="begin"/>
      </w:r>
      <w:r w:rsidRPr="00B21924">
        <w:instrText>xe "onCreate:sk\:\:tuke\:\:ursus\:\:activities\:\:About"</w:instrText>
      </w:r>
      <w:r w:rsidRPr="00B21924">
        <w:fldChar w:fldCharType="end"/>
      </w:r>
      <w:r w:rsidRPr="00B21924">
        <w:fldChar w:fldCharType="begin"/>
      </w:r>
      <w:r w:rsidRPr="00B21924">
        <w:instrText>xe "sk\:\:tuke\:\:ursus\:\:activities\:\:About:onCreate"</w:instrText>
      </w:r>
      <w:r w:rsidRPr="00B21924">
        <w:fldChar w:fldCharType="end"/>
      </w:r>
      <w:r w:rsidRPr="00B21924">
        <w:t xml:space="preserve">void sk.tuke.ursus.activities.About.onCreate (Bundle </w:t>
      </w:r>
      <w:r w:rsidRPr="00B21924">
        <w:rPr>
          <w:i/>
          <w:iCs/>
        </w:rPr>
        <w:t>savedInstanceState</w:t>
      </w:r>
      <w:r w:rsidRPr="00B21924">
        <w:t>)</w:t>
      </w:r>
      <w:r w:rsidRPr="00B21924">
        <w:rPr>
          <w:rFonts w:ascii="Courier New" w:hAnsi="Courier New" w:cs="Courier New"/>
        </w:rPr>
        <w:t xml:space="preserve"> [protected]</w:t>
      </w:r>
    </w:p>
    <w:p w:rsidR="00B21924" w:rsidRDefault="00B21924" w:rsidP="00B21924">
      <w:pPr>
        <w:pStyle w:val="BodyText"/>
        <w:adjustRightInd/>
        <w:ind w:left="360"/>
      </w:pPr>
      <w:bookmarkStart w:id="25" w:name="AAAAAAAABQ"/>
      <w:bookmarkEnd w:id="25"/>
      <w:r w:rsidRPr="00B21924">
        <w:t>Metóda onCreate</w:t>
      </w:r>
      <w:r>
        <w:t xml:space="preserve">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B21924">
      <w:pPr>
        <w:pStyle w:val="Nadpis2"/>
      </w:pPr>
      <w:bookmarkStart w:id="26" w:name="_Toc324534056"/>
      <w:r>
        <w:t>Dokumentácia triedy sk.tuke.ursus.entities.Item</w:t>
      </w:r>
      <w:bookmarkEnd w:id="26"/>
    </w:p>
    <w:p w:rsidR="00B21924" w:rsidRDefault="00B21924" w:rsidP="00B21924">
      <w:pPr>
        <w:widowControl w:val="0"/>
        <w:adjustRightInd w:val="0"/>
        <w:ind w:firstLine="680"/>
      </w:pPr>
      <w:r>
        <w:t>Dedí od bázovej triedy Serializable.</w:t>
      </w: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7" w:name="_Toc324534057"/>
      <w:r>
        <w:t>Verejné metódy</w:t>
      </w:r>
      <w:bookmarkEnd w:id="27"/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720"/>
        </w:tabs>
        <w:ind w:left="720"/>
      </w:pPr>
      <w:r>
        <w:rPr>
          <w:b/>
          <w:bCs/>
        </w:rPr>
        <w:t>Item</w:t>
      </w:r>
      <w:r>
        <w:t xml:space="preserve"> (String ID, String oldID, String desc, String quantity, String room)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boolean </w:t>
      </w:r>
      <w:r>
        <w:rPr>
          <w:b/>
          <w:bCs/>
        </w:rPr>
        <w:t>isInStock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void </w:t>
      </w:r>
      <w:r>
        <w:rPr>
          <w:b/>
          <w:bCs/>
        </w:rPr>
        <w:t>putInStock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void </w:t>
      </w:r>
      <w:r>
        <w:rPr>
          <w:b/>
          <w:bCs/>
        </w:rPr>
        <w:t>removeFromStock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getID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getOldID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getDesc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getQuantity</w:t>
      </w:r>
      <w:r>
        <w:t xml:space="preserve"> ()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String </w:t>
      </w:r>
      <w:r>
        <w:rPr>
          <w:b/>
          <w:bCs/>
        </w:rPr>
        <w:t>getRoom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8" w:name="_Toc324534058"/>
      <w:r>
        <w:lastRenderedPageBreak/>
        <w:t>Detailný popis</w:t>
      </w:r>
      <w:bookmarkEnd w:id="28"/>
    </w:p>
    <w:p w:rsidR="00B21924" w:rsidRDefault="00B21924" w:rsidP="00B21924">
      <w:pPr>
        <w:pStyle w:val="BodyText"/>
        <w:ind w:firstLine="720"/>
      </w:pPr>
      <w:r>
        <w:t xml:space="preserve">Položka skladu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B21924">
      <w:pPr>
        <w:pStyle w:val="DescContinue1"/>
        <w:ind w:left="0" w:firstLine="68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29" w:name="_Toc324534059"/>
      <w:r>
        <w:t>Dokumentácia konštruktoru a deštruktoru</w:t>
      </w:r>
      <w:bookmarkEnd w:id="29"/>
    </w:p>
    <w:p w:rsidR="00B21924" w:rsidRPr="00B21924" w:rsidRDefault="00B21924" w:rsidP="006851E3">
      <w:pPr>
        <w:pStyle w:val="Nadpis4"/>
      </w:pPr>
      <w:r w:rsidRPr="00B21924">
        <w:fldChar w:fldCharType="begin"/>
      </w:r>
      <w:r w:rsidRPr="00B21924">
        <w:instrText>xe "Item:sk\:\:tuke\:\:ursus\:\:entities\:\:Item"</w:instrText>
      </w:r>
      <w:r w:rsidRPr="00B21924">
        <w:fldChar w:fldCharType="end"/>
      </w:r>
      <w:r w:rsidRPr="00B21924">
        <w:fldChar w:fldCharType="begin"/>
      </w:r>
      <w:r w:rsidRPr="00B21924">
        <w:instrText>xe "sk\:\:tuke\:\:ursus\:\:entities\:\:Item:Item"</w:instrText>
      </w:r>
      <w:r w:rsidRPr="00B21924">
        <w:fldChar w:fldCharType="end"/>
      </w:r>
      <w:r w:rsidRPr="00B21924">
        <w:t xml:space="preserve">sk.tuke.ursus.entities.Item.Item (String </w:t>
      </w:r>
      <w:r w:rsidRPr="00B21924">
        <w:rPr>
          <w:i/>
          <w:iCs/>
        </w:rPr>
        <w:t>ID</w:t>
      </w:r>
      <w:r w:rsidRPr="00B21924">
        <w:t xml:space="preserve">, String </w:t>
      </w:r>
      <w:r w:rsidRPr="00B21924">
        <w:rPr>
          <w:i/>
          <w:iCs/>
        </w:rPr>
        <w:t>oldID</w:t>
      </w:r>
      <w:r w:rsidRPr="00B21924">
        <w:t xml:space="preserve">, String </w:t>
      </w:r>
      <w:r w:rsidRPr="00B21924">
        <w:rPr>
          <w:i/>
          <w:iCs/>
        </w:rPr>
        <w:t>desc</w:t>
      </w:r>
      <w:r w:rsidRPr="00B21924">
        <w:t xml:space="preserve">, String </w:t>
      </w:r>
      <w:r w:rsidRPr="00B21924">
        <w:rPr>
          <w:i/>
          <w:iCs/>
        </w:rPr>
        <w:t>quantity</w:t>
      </w:r>
      <w:r w:rsidRPr="00B21924">
        <w:t xml:space="preserve">, String </w:t>
      </w:r>
      <w:r w:rsidRPr="00B21924">
        <w:rPr>
          <w:i/>
          <w:iCs/>
        </w:rPr>
        <w:t>room</w:t>
      </w:r>
      <w:r w:rsidRPr="00B21924">
        <w:t>)</w:t>
      </w:r>
    </w:p>
    <w:p w:rsidR="00B21924" w:rsidRPr="00B21924" w:rsidRDefault="00B21924" w:rsidP="00B21924">
      <w:pPr>
        <w:pStyle w:val="BodyText"/>
        <w:adjustRightInd/>
        <w:ind w:left="360"/>
      </w:pPr>
      <w:bookmarkStart w:id="30" w:name="AAAAAAAAEE"/>
      <w:bookmarkEnd w:id="30"/>
      <w:r w:rsidRPr="00B21924">
        <w:t xml:space="preserve">Konštruktor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ID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oldID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Stare ID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desc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Opis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quantity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Kvantita polozky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room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Miestnost v ktorej sa nachadza polozka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31" w:name="_Toc324534060"/>
      <w:r>
        <w:t>Dokumentácia k metódam</w:t>
      </w:r>
      <w:bookmarkEnd w:id="31"/>
    </w:p>
    <w:p w:rsidR="00B21924" w:rsidRDefault="00B21924" w:rsidP="006851E3">
      <w:pPr>
        <w:pStyle w:val="Nadpis4"/>
      </w:pPr>
      <w:r>
        <w:fldChar w:fldCharType="begin"/>
      </w:r>
      <w:r>
        <w:instrText>xe "getDesc:sk\:\:tuke\:\:ursus\:\:entities\:\:Item"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"sk\:\:tuke\:\:ursus\:\:entities\:\:Item:getDesc"</w:instrText>
      </w:r>
      <w:r>
        <w:fldChar w:fldCharType="end"/>
      </w:r>
      <w:r>
        <w:t>String sk.tuke.ursus.entities.Item.getDesc ()</w:t>
      </w:r>
    </w:p>
    <w:p w:rsidR="00B21924" w:rsidRDefault="00B21924" w:rsidP="00B21924">
      <w:pPr>
        <w:pStyle w:val="BodyText"/>
        <w:adjustRightInd/>
        <w:ind w:firstLine="720"/>
      </w:pPr>
      <w:bookmarkStart w:id="32" w:name="AAAAAAAAEF"/>
      <w:bookmarkEnd w:id="32"/>
      <w:r>
        <w:t xml:space="preserve">Vráti popis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  <w:ind w:left="0" w:firstLine="720"/>
      </w:pPr>
      <w:r>
        <w:t xml:space="preserve">Popis položky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"getID:sk\:\:tuke\:\:ursus\:\:entities\:\:Item"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"sk\:\:tuke\:\:ursus\:\:entities\:\:Item:getID"</w:instrText>
      </w:r>
      <w:r>
        <w:fldChar w:fldCharType="end"/>
      </w:r>
      <w:r>
        <w:t>String sk.tuke.ursus.entities.Item.getID ()</w:t>
      </w:r>
    </w:p>
    <w:p w:rsidR="00B21924" w:rsidRDefault="00B21924" w:rsidP="00B21924">
      <w:pPr>
        <w:pStyle w:val="BodyText"/>
        <w:adjustRightInd/>
        <w:ind w:firstLine="720"/>
      </w:pPr>
      <w:bookmarkStart w:id="33" w:name="AAAAAAAAEG"/>
      <w:bookmarkEnd w:id="33"/>
      <w:r>
        <w:t xml:space="preserve">Vráti ID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ID položky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"getOldID:sk\:\:tuke\:\:ursus\:\:entities\:\:Item"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"sk\:\:tuke\:\:ursus\:\:entities\:\:Item:getOldID"</w:instrText>
      </w:r>
      <w:r>
        <w:fldChar w:fldCharType="end"/>
      </w:r>
      <w:r>
        <w:t>String sk.tuke.ursus.entities.Item.getOldID ()</w:t>
      </w:r>
    </w:p>
    <w:p w:rsidR="00B21924" w:rsidRDefault="00B21924" w:rsidP="00B21924">
      <w:pPr>
        <w:pStyle w:val="BodyText"/>
        <w:adjustRightInd/>
        <w:ind w:firstLine="720"/>
      </w:pPr>
      <w:bookmarkStart w:id="34" w:name="AAAAAAAAEH"/>
      <w:bookmarkEnd w:id="34"/>
      <w:r>
        <w:t xml:space="preserve">Vráti stare ID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Staré ID položky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"getQuantity:sk\:\:tuke\:\:ursus\:\:entities\:\:Item"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"sk\:\:tuke\:\:ursus\:\:entities\:\:Item:getQuantity"</w:instrText>
      </w:r>
      <w:r>
        <w:fldChar w:fldCharType="end"/>
      </w:r>
      <w:r>
        <w:t>String sk.tuke.ursus.entities.Item.getQuantity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5" w:name="AAAAAAAAEI"/>
      <w:bookmarkEnd w:id="35"/>
      <w:r>
        <w:t xml:space="preserve">Vráti kvantitu položky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Kvantita položky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"getRoom:sk\:\:tuke\:\:ursus\:\:entities\:\:Item"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"sk\:\:tuke\:\:ursus\:\:entities\:\:Item:getRoom"</w:instrText>
      </w:r>
      <w:r>
        <w:fldChar w:fldCharType="end"/>
      </w:r>
      <w:r>
        <w:t>String sk.tuke.ursus.entities.Item.getRoom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6" w:name="AAAAAAAAEJ"/>
      <w:bookmarkEnd w:id="36"/>
      <w:r>
        <w:t xml:space="preserve">Vráti miestnosť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Miestnosť </w:t>
      </w:r>
    </w:p>
    <w:p w:rsidR="00B21924" w:rsidRDefault="00B21924" w:rsidP="006851E3">
      <w:pPr>
        <w:pStyle w:val="Nadpis4"/>
      </w:pPr>
      <w:r>
        <w:fldChar w:fldCharType="begin"/>
      </w:r>
      <w:r>
        <w:instrText>xe "isInStock:sk\:\:tuke\:\:ursus\:\:entities\:\:Item"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"sk\:\:tuke\:\:ursus\:\:entities\:\:Item:isInStock"</w:instrText>
      </w:r>
      <w:r>
        <w:fldChar w:fldCharType="end"/>
      </w:r>
      <w:r>
        <w:t>boolean sk.tuke.ursus.entities.Item.isInStock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7" w:name="AAAAAAAAEK"/>
      <w:bookmarkEnd w:id="37"/>
      <w:r>
        <w:t xml:space="preserve">Či je </w:t>
      </w:r>
      <w:proofErr w:type="gramStart"/>
      <w:r>
        <w:t>na</w:t>
      </w:r>
      <w:proofErr w:type="gramEnd"/>
      <w:r>
        <w:t xml:space="preserve"> sklade </w:t>
      </w:r>
    </w:p>
    <w:p w:rsidR="00B21924" w:rsidRDefault="00B21924" w:rsidP="00B21924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True </w:t>
      </w:r>
      <w:proofErr w:type="gramStart"/>
      <w:r>
        <w:t>ak</w:t>
      </w:r>
      <w:proofErr w:type="gramEnd"/>
      <w:r>
        <w:t xml:space="preserve"> položka je, False ak nie je </w:t>
      </w:r>
    </w:p>
    <w:p w:rsidR="00B21924" w:rsidRDefault="00B21924" w:rsidP="006851E3">
      <w:pPr>
        <w:pStyle w:val="Nadpis4"/>
      </w:pPr>
      <w:r>
        <w:fldChar w:fldCharType="begin"/>
      </w:r>
      <w:r>
        <w:instrText>xe "putInStock:sk\:\:tuke\:\:ursus\:\:entities\:\:Item"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"sk\:\:tuke\:\:ursus\:\:entities\:\:Item:putInStock"</w:instrText>
      </w:r>
      <w:r>
        <w:fldChar w:fldCharType="end"/>
      </w:r>
      <w:r>
        <w:t>void sk.tuke.ursus.entities.Item.putInStock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8" w:name="AAAAAAAAEL"/>
      <w:bookmarkEnd w:id="38"/>
      <w:r>
        <w:t xml:space="preserve">Označí položku ako nájdenú </w:t>
      </w:r>
    </w:p>
    <w:p w:rsidR="00B21924" w:rsidRDefault="00B21924" w:rsidP="006851E3">
      <w:pPr>
        <w:pStyle w:val="Nadpis4"/>
      </w:pPr>
      <w:r>
        <w:fldChar w:fldCharType="begin"/>
      </w:r>
      <w:r>
        <w:instrText>xe "removeFromStock:sk\:\:tuke\:\:ursus\:\:entities\:\:Item"</w:instrText>
      </w:r>
      <w:r>
        <w:fldChar w:fldCharType="end"/>
      </w:r>
      <w:r>
        <w:fldChar w:fldCharType="begin"/>
      </w:r>
      <w:r>
        <w:instrText>xe "sk\:\:tuke\:\:ursus\:\:entities\:\:Item:removeFromStock"</w:instrText>
      </w:r>
      <w:r>
        <w:fldChar w:fldCharType="end"/>
      </w:r>
      <w:r>
        <w:t>void sk.tuke.ursus.entities.Item.removeFromStock ()</w:t>
      </w:r>
    </w:p>
    <w:p w:rsidR="00B21924" w:rsidRDefault="00B21924" w:rsidP="00B21924">
      <w:pPr>
        <w:pStyle w:val="BodyText"/>
        <w:adjustRightInd/>
        <w:ind w:left="360" w:firstLine="360"/>
      </w:pPr>
      <w:bookmarkStart w:id="39" w:name="AAAAAAAAEM"/>
      <w:bookmarkEnd w:id="39"/>
      <w:r>
        <w:t>Označí položku ako nenájdenú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B21924">
      <w:pPr>
        <w:pStyle w:val="PodNadpisKapitoly"/>
      </w:pPr>
      <w:bookmarkStart w:id="40" w:name="_Toc324534061"/>
      <w:r>
        <w:t>Dokumentácia triedy sk.tuke.ursus.adapters.ItemAdapter</w:t>
      </w:r>
      <w:bookmarkEnd w:id="40"/>
    </w:p>
    <w:p w:rsidR="00B21924" w:rsidRDefault="00B21924" w:rsidP="00B21924">
      <w:pPr>
        <w:widowControl w:val="0"/>
        <w:adjustRightInd w:val="0"/>
        <w:ind w:firstLine="576"/>
      </w:pPr>
      <w:r>
        <w:t>Dedí od bázových tried ArrayAdapter&lt; Item &gt; a Filterable.</w:t>
      </w: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41" w:name="_Toc324534062"/>
      <w:r>
        <w:t>Verejné metódy</w:t>
      </w:r>
      <w:bookmarkEnd w:id="41"/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720"/>
        </w:tabs>
        <w:ind w:left="720"/>
      </w:pPr>
      <w:r>
        <w:rPr>
          <w:b/>
          <w:bCs/>
        </w:rPr>
        <w:t>ItemAdapter</w:t>
      </w:r>
      <w:r>
        <w:t xml:space="preserve"> (Context context, int textViewResourceId, List&lt; </w:t>
      </w:r>
      <w:r>
        <w:rPr>
          <w:b/>
          <w:bCs/>
        </w:rPr>
        <w:t>Item</w:t>
      </w:r>
      <w:r>
        <w:t xml:space="preserve"> &gt; items)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View </w:t>
      </w:r>
      <w:r>
        <w:rPr>
          <w:b/>
          <w:bCs/>
        </w:rPr>
        <w:t>getView</w:t>
      </w:r>
      <w:r>
        <w:t xml:space="preserve"> (int position, View convertView, ViewGroup parent)</w:t>
      </w:r>
    </w:p>
    <w:p w:rsidR="00B21924" w:rsidRDefault="00B21924" w:rsidP="00B2192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720"/>
      </w:pPr>
      <w:r>
        <w:t xml:space="preserve">void </w:t>
      </w:r>
      <w:r>
        <w:rPr>
          <w:b/>
          <w:bCs/>
        </w:rPr>
        <w:t>setFilteringMode</w:t>
      </w:r>
      <w:r>
        <w:t xml:space="preserve"> (int mode)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B21924">
      <w:pPr>
        <w:pStyle w:val="Nadpis3"/>
        <w:numPr>
          <w:ilvl w:val="0"/>
          <w:numId w:val="0"/>
        </w:numPr>
      </w:pPr>
      <w:bookmarkStart w:id="42" w:name="_Toc324534063"/>
      <w:r>
        <w:t>Detailný popis</w:t>
      </w:r>
      <w:bookmarkEnd w:id="42"/>
    </w:p>
    <w:p w:rsidR="00B21924" w:rsidRDefault="00B21924" w:rsidP="006851E3">
      <w:pPr>
        <w:pStyle w:val="BodyText"/>
        <w:ind w:firstLine="720"/>
      </w:pPr>
      <w:r>
        <w:t xml:space="preserve">Adaptér položiek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6851E3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43" w:name="_Toc324534064"/>
      <w:r>
        <w:t>Dokumentácia konštruktoru a deštruktoru</w:t>
      </w:r>
      <w:bookmarkEnd w:id="43"/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"ItemAdapter:sk\:\:tuke\:\:ursus\:\:adapters\:\:ItemAdapter"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"sk\:\:tuke\:\:ursus\:\:adapters\:\:ItemAdapter:ItemAdapter"</w:instrText>
      </w:r>
      <w:r w:rsidRPr="006851E3">
        <w:fldChar w:fldCharType="end"/>
      </w:r>
      <w:r w:rsidRPr="006851E3">
        <w:t xml:space="preserve">sk.tuke.ursus.adapters.ItemAdapter.ItemAdapter (Context </w:t>
      </w:r>
      <w:r w:rsidRPr="006851E3">
        <w:rPr>
          <w:i/>
          <w:iCs/>
        </w:rPr>
        <w:t>context</w:t>
      </w:r>
      <w:r w:rsidRPr="006851E3">
        <w:t xml:space="preserve">, int </w:t>
      </w:r>
      <w:r w:rsidRPr="006851E3">
        <w:rPr>
          <w:i/>
          <w:iCs/>
        </w:rPr>
        <w:t>textViewResourceId</w:t>
      </w:r>
      <w:r w:rsidRPr="006851E3">
        <w:t xml:space="preserve">, List&lt; Item &gt; </w:t>
      </w:r>
      <w:r w:rsidRPr="006851E3">
        <w:rPr>
          <w:i/>
          <w:iCs/>
        </w:rPr>
        <w:t>items</w:t>
      </w:r>
      <w:r w:rsidRPr="006851E3">
        <w:t>)</w:t>
      </w:r>
    </w:p>
    <w:p w:rsidR="00B21924" w:rsidRDefault="00B21924" w:rsidP="00B21924">
      <w:pPr>
        <w:pStyle w:val="BodyText"/>
        <w:adjustRightInd/>
        <w:ind w:left="360"/>
      </w:pPr>
      <w:bookmarkStart w:id="44" w:name="AAAAAAAADA"/>
      <w:bookmarkEnd w:id="44"/>
      <w:r w:rsidRPr="006851E3">
        <w:t xml:space="preserve">Konštruktor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6787"/>
      </w:tblGrid>
      <w:tr w:rsidR="00B21924" w:rsidTr="00B21924">
        <w:trPr>
          <w:trHeight w:val="193"/>
        </w:trPr>
        <w:tc>
          <w:tcPr>
            <w:tcW w:w="182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787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rPr>
          <w:trHeight w:val="274"/>
        </w:trPr>
        <w:tc>
          <w:tcPr>
            <w:tcW w:w="1821" w:type="dxa"/>
          </w:tcPr>
          <w:p w:rsidR="00B21924" w:rsidRDefault="00B21924" w:rsidP="00B21924">
            <w:r>
              <w:rPr>
                <w:i/>
                <w:iCs/>
              </w:rPr>
              <w:t>textViewResourceId</w:t>
            </w:r>
            <w:r>
              <w:t xml:space="preserve"> </w:t>
            </w:r>
          </w:p>
        </w:tc>
        <w:tc>
          <w:tcPr>
            <w:tcW w:w="6787" w:type="dxa"/>
          </w:tcPr>
          <w:p w:rsidR="00B21924" w:rsidRDefault="00B21924" w:rsidP="00B21924">
            <w:r>
              <w:t xml:space="preserve">ID pre .xml resource </w:t>
            </w:r>
          </w:p>
        </w:tc>
      </w:tr>
      <w:tr w:rsidR="00B21924" w:rsidTr="00B21924">
        <w:trPr>
          <w:trHeight w:val="205"/>
        </w:trPr>
        <w:tc>
          <w:tcPr>
            <w:tcW w:w="1821" w:type="dxa"/>
          </w:tcPr>
          <w:p w:rsidR="00B21924" w:rsidRDefault="00B21924" w:rsidP="00B21924">
            <w:r>
              <w:rPr>
                <w:i/>
                <w:iCs/>
              </w:rPr>
              <w:t>items</w:t>
            </w:r>
            <w:r>
              <w:t xml:space="preserve"> </w:t>
            </w:r>
          </w:p>
        </w:tc>
        <w:tc>
          <w:tcPr>
            <w:tcW w:w="6787" w:type="dxa"/>
          </w:tcPr>
          <w:p w:rsidR="00B21924" w:rsidRDefault="00B21924" w:rsidP="00B21924">
            <w:r>
              <w:t xml:space="preserve">Zoznam položiek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45" w:name="_Toc324534065"/>
      <w:r>
        <w:t>Dokumentácia k metódam</w:t>
      </w:r>
      <w:bookmarkEnd w:id="45"/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"getView:sk\:\:tuke\:\:ursus\:\:adapters\:\:ItemAdapter"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"sk\:\:tuke\:\:ursus\:\:adapters\:\:ItemAdapter:getView"</w:instrText>
      </w:r>
      <w:r w:rsidRPr="006851E3">
        <w:fldChar w:fldCharType="end"/>
      </w:r>
      <w:r w:rsidRPr="006851E3">
        <w:t xml:space="preserve">View sk.tuke.ursus.adapters.ItemAdapter.getView (int </w:t>
      </w:r>
      <w:r w:rsidRPr="006851E3">
        <w:rPr>
          <w:i/>
          <w:iCs/>
        </w:rPr>
        <w:t>position</w:t>
      </w:r>
      <w:r w:rsidRPr="006851E3">
        <w:t xml:space="preserve">, View </w:t>
      </w:r>
      <w:r w:rsidRPr="006851E3">
        <w:rPr>
          <w:i/>
          <w:iCs/>
        </w:rPr>
        <w:t>convertView</w:t>
      </w:r>
      <w:r w:rsidRPr="006851E3">
        <w:t xml:space="preserve">, ViewGroup </w:t>
      </w:r>
      <w:r w:rsidRPr="006851E3">
        <w:rPr>
          <w:i/>
          <w:iCs/>
        </w:rPr>
        <w:t>parent</w:t>
      </w:r>
      <w:r w:rsidRPr="006851E3">
        <w:t>)</w:t>
      </w:r>
    </w:p>
    <w:p w:rsidR="00B21924" w:rsidRDefault="00B21924" w:rsidP="006851E3">
      <w:pPr>
        <w:pStyle w:val="BodyText"/>
        <w:adjustRightInd/>
        <w:ind w:left="360" w:firstLine="360"/>
      </w:pPr>
      <w:bookmarkStart w:id="46" w:name="AAAAAAAADB"/>
      <w:bookmarkEnd w:id="46"/>
      <w:r>
        <w:t xml:space="preserve">Metóda getView, je stále volaná </w:t>
      </w:r>
      <w:proofErr w:type="gramStart"/>
      <w:r>
        <w:t>na</w:t>
      </w:r>
      <w:proofErr w:type="gramEnd"/>
      <w:r>
        <w:t xml:space="preserve"> danom listView. </w:t>
      </w:r>
      <w:proofErr w:type="gramStart"/>
      <w:r>
        <w:t>Ak</w:t>
      </w:r>
      <w:proofErr w:type="gramEnd"/>
      <w:r>
        <w:t xml:space="preserve"> je položka na sklade, nastaví pozadie na tmavomodré a farbu písma na bielu. </w:t>
      </w:r>
      <w:proofErr w:type="gramStart"/>
      <w:r>
        <w:t>Ak</w:t>
      </w:r>
      <w:proofErr w:type="gramEnd"/>
      <w:r>
        <w:t xml:space="preserve"> položka nie je na sklade, nastaví sa pozadie na svetlomodré a farbu písma na sivú </w:t>
      </w:r>
    </w:p>
    <w:p w:rsidR="00B21924" w:rsidRDefault="00B21924" w:rsidP="006851E3">
      <w:pPr>
        <w:pStyle w:val="Nadpis4"/>
      </w:pPr>
      <w:r>
        <w:fldChar w:fldCharType="begin"/>
      </w:r>
      <w:r>
        <w:instrText>xe "setFilteringMode:sk\:\:tuke\:\:ursus\:\:adapters\:\:ItemAdapter"</w:instrText>
      </w:r>
      <w:r>
        <w:fldChar w:fldCharType="end"/>
      </w:r>
      <w:r>
        <w:fldChar w:fldCharType="begin"/>
      </w:r>
      <w:r>
        <w:instrText>xe "sk\:\:tuke\:\:ursus\:\:adapters\:\:ItemAdapter:setFilteringMode"</w:instrText>
      </w:r>
      <w:r>
        <w:fldChar w:fldCharType="end"/>
      </w:r>
      <w:r>
        <w:t xml:space="preserve">void sk.tuke.ursus.adapters.ItemAdapter.setFilteringMode (int </w:t>
      </w:r>
      <w:r>
        <w:rPr>
          <w:i/>
          <w:iCs/>
        </w:rPr>
        <w:t>mode</w:t>
      </w:r>
      <w:r>
        <w:t>)</w:t>
      </w:r>
    </w:p>
    <w:p w:rsidR="00B21924" w:rsidRDefault="00B21924" w:rsidP="006851E3">
      <w:pPr>
        <w:pStyle w:val="BodyText"/>
        <w:adjustRightInd/>
        <w:ind w:left="360" w:firstLine="360"/>
      </w:pPr>
      <w:bookmarkStart w:id="47" w:name="AAAAAAAADC"/>
      <w:bookmarkEnd w:id="47"/>
      <w:r>
        <w:t xml:space="preserve">Nastaví filtrovací mód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lastRenderedPageBreak/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Filtrovací mód </w:t>
            </w:r>
          </w:p>
        </w:tc>
      </w:tr>
    </w:tbl>
    <w:p w:rsidR="00B21924" w:rsidRDefault="00B21924" w:rsidP="006851E3">
      <w:pPr>
        <w:pStyle w:val="PodNadpisKapitoly"/>
      </w:pPr>
      <w:bookmarkStart w:id="48" w:name="_Toc324534066"/>
      <w:r>
        <w:t>Dokumentácia triedy sk.tuke.ursus.activities.MainMenu</w:t>
      </w:r>
      <w:bookmarkEnd w:id="48"/>
    </w:p>
    <w:p w:rsidR="00B21924" w:rsidRDefault="00B21924" w:rsidP="006851E3">
      <w:pPr>
        <w:widowControl w:val="0"/>
        <w:adjustRightInd w:val="0"/>
        <w:ind w:firstLine="576"/>
      </w:pPr>
      <w:r>
        <w:t>Dedí od bázových tried Activity a OnTouchListener.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49" w:name="_Toc324534067"/>
      <w:r>
        <w:t>Verejné metódy</w:t>
      </w:r>
      <w:bookmarkEnd w:id="49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boolean </w:t>
      </w:r>
      <w:r>
        <w:rPr>
          <w:b/>
          <w:bCs/>
        </w:rPr>
        <w:t>onTouch</w:t>
      </w:r>
      <w:r>
        <w:t xml:space="preserve"> (View v, MotionEvent event)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0" w:name="_Toc324534068"/>
      <w:r>
        <w:t>Chránené metódy</w:t>
      </w:r>
      <w:bookmarkEnd w:id="50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onResume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onPause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1" w:name="_Toc324534069"/>
      <w:r>
        <w:t>Detailný popis</w:t>
      </w:r>
      <w:bookmarkEnd w:id="51"/>
    </w:p>
    <w:p w:rsidR="00B21924" w:rsidRDefault="00B21924" w:rsidP="006851E3">
      <w:pPr>
        <w:pStyle w:val="BodyText"/>
        <w:ind w:firstLine="720"/>
      </w:pPr>
      <w:r>
        <w:t xml:space="preserve">Hlavná aktivita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6851E3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2" w:name="_Toc324534070"/>
      <w:r>
        <w:t>Dokumentácia k metódam</w:t>
      </w:r>
      <w:bookmarkEnd w:id="52"/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"onCreate:sk\:\:tuke\:\:ursus\:\:activities\:\:MainMenu"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"sk\:\:tuke\:\:ursus\:\:activities\:\:MainMenu:onCreate"</w:instrText>
      </w:r>
      <w:r w:rsidRPr="006851E3">
        <w:fldChar w:fldCharType="end"/>
      </w:r>
      <w:r w:rsidRPr="006851E3">
        <w:t xml:space="preserve">void sk.tuke.ursus.activities.MainMenu.onCreate (Bundle </w:t>
      </w:r>
      <w:r w:rsidRPr="006851E3">
        <w:rPr>
          <w:i/>
          <w:iCs/>
        </w:rPr>
        <w:t>savedInstanceState</w:t>
      </w:r>
      <w:r w:rsidRPr="006851E3">
        <w:t>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3" w:name="AAAAAAAABS"/>
      <w:bookmarkEnd w:id="53"/>
      <w:r w:rsidRPr="006851E3">
        <w:t xml:space="preserve">Metóda onCreate </w:t>
      </w:r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"onCreateDialog:sk\:\:tuke\:\:ursus\:\:activities\:\:MainMenu"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"sk\:\:tuke\:\:ursus\:\:activities\:\:MainMenu:onCreateDialog"</w:instrText>
      </w:r>
      <w:r w:rsidRPr="006851E3">
        <w:fldChar w:fldCharType="end"/>
      </w:r>
      <w:r w:rsidRPr="006851E3">
        <w:t xml:space="preserve">Dialog sk.tuke.ursus.activities.MainMenu.onCreateDialog (int </w:t>
      </w:r>
      <w:r w:rsidRPr="006851E3">
        <w:rPr>
          <w:i/>
          <w:iCs/>
        </w:rPr>
        <w:t>id</w:t>
      </w:r>
      <w:r w:rsidRPr="006851E3">
        <w:t>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4" w:name="AAAAAAAABT"/>
      <w:bookmarkEnd w:id="54"/>
      <w:r w:rsidRPr="006851E3">
        <w:t xml:space="preserve">Metóda onCreateDialog </w:t>
      </w:r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"onPause:sk\:\:tuke\:\:ursus\:\:activities\:\:MainMenu"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"sk\:\:tuke\:\:ursus\:\:activities\:\:MainMenu:onPause"</w:instrText>
      </w:r>
      <w:r w:rsidRPr="006851E3">
        <w:fldChar w:fldCharType="end"/>
      </w:r>
      <w:r w:rsidRPr="006851E3">
        <w:t>void sk.tuke.ursus.activities.MainMenu.onPause ()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5" w:name="AAAAAAAABU"/>
      <w:bookmarkEnd w:id="55"/>
      <w:r w:rsidRPr="006851E3">
        <w:t xml:space="preserve">Metóda onPause </w:t>
      </w:r>
    </w:p>
    <w:p w:rsidR="00B21924" w:rsidRPr="006851E3" w:rsidRDefault="00B21924" w:rsidP="006851E3">
      <w:pPr>
        <w:pStyle w:val="Nadpis4"/>
      </w:pPr>
      <w:r w:rsidRPr="006851E3">
        <w:fldChar w:fldCharType="begin"/>
      </w:r>
      <w:r w:rsidRPr="006851E3">
        <w:instrText>xe "onResume:sk\:\:tuke\:\:ursus\:\:activities\:\:MainMenu"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"sk\:\:tuke\:\:ursus\:\:activities\:\:MainMenu:onResume"</w:instrText>
      </w:r>
      <w:r w:rsidRPr="006851E3">
        <w:fldChar w:fldCharType="end"/>
      </w:r>
      <w:r w:rsidRPr="006851E3">
        <w:t>void sk.tuke.ursus.activities.MainMenu.onResume ()</w:t>
      </w:r>
      <w:r w:rsidRPr="006851E3">
        <w:rPr>
          <w:rFonts w:ascii="Courier New" w:hAnsi="Courier New" w:cs="Courier New"/>
        </w:rPr>
        <w:t xml:space="preserve"> [protected]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6" w:name="AAAAAAAABV"/>
      <w:bookmarkEnd w:id="56"/>
      <w:r w:rsidRPr="006851E3">
        <w:t xml:space="preserve">Metóda onResume </w:t>
      </w:r>
    </w:p>
    <w:p w:rsidR="00B21924" w:rsidRPr="006851E3" w:rsidRDefault="00B21924" w:rsidP="006851E3">
      <w:pPr>
        <w:pStyle w:val="Nadpis4"/>
      </w:pPr>
      <w:r w:rsidRPr="006851E3">
        <w:lastRenderedPageBreak/>
        <w:fldChar w:fldCharType="begin"/>
      </w:r>
      <w:r w:rsidRPr="006851E3">
        <w:instrText>xe "onTouch:sk\:\:tuke\:\:ursus\:\:activities\:\:MainMenu"</w:instrText>
      </w:r>
      <w:r w:rsidRPr="006851E3">
        <w:fldChar w:fldCharType="end"/>
      </w:r>
      <w:r w:rsidRPr="006851E3">
        <w:fldChar w:fldCharType="begin"/>
      </w:r>
      <w:r w:rsidRPr="006851E3">
        <w:instrText>xe "sk\:\:tuke\:\:ursus\:\:activities\:\:MainMenu:onTouch"</w:instrText>
      </w:r>
      <w:r w:rsidRPr="006851E3">
        <w:fldChar w:fldCharType="end"/>
      </w:r>
      <w:r w:rsidRPr="006851E3">
        <w:t xml:space="preserve">boolean sk.tuke.ursus.activities.MainMenu.onTouch (View </w:t>
      </w:r>
      <w:r w:rsidRPr="006851E3">
        <w:rPr>
          <w:i/>
          <w:iCs/>
        </w:rPr>
        <w:t>v</w:t>
      </w:r>
      <w:r w:rsidRPr="006851E3">
        <w:t xml:space="preserve">, MotionEvent </w:t>
      </w:r>
      <w:r w:rsidRPr="006851E3">
        <w:rPr>
          <w:i/>
          <w:iCs/>
        </w:rPr>
        <w:t>event</w:t>
      </w:r>
      <w:r w:rsidRPr="006851E3">
        <w:t>)</w:t>
      </w:r>
    </w:p>
    <w:p w:rsidR="00B21924" w:rsidRPr="006851E3" w:rsidRDefault="00B21924" w:rsidP="00B21924">
      <w:pPr>
        <w:pStyle w:val="BodyText"/>
        <w:adjustRightInd/>
        <w:ind w:left="360"/>
      </w:pPr>
      <w:bookmarkStart w:id="57" w:name="AAAAAAAABW"/>
      <w:bookmarkEnd w:id="57"/>
      <w:r w:rsidRPr="006851E3">
        <w:t xml:space="preserve">Metóda onTouch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6851E3">
      <w:pPr>
        <w:pStyle w:val="PodNadpisKapitoly"/>
      </w:pPr>
      <w:bookmarkStart w:id="58" w:name="_Toc324534071"/>
      <w:r>
        <w:t>Dokumentácia triedy sk.tuke.ursus.MyApplication</w:t>
      </w:r>
      <w:bookmarkEnd w:id="58"/>
    </w:p>
    <w:p w:rsidR="00B21924" w:rsidRDefault="00B21924" w:rsidP="006851E3">
      <w:pPr>
        <w:widowControl w:val="0"/>
        <w:adjustRightInd w:val="0"/>
        <w:ind w:firstLine="576"/>
      </w:pPr>
      <w:r>
        <w:t>Dedí od bázových tried Application a Serializable.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59" w:name="_Toc324534072"/>
      <w:r>
        <w:t>Verejné metódy</w:t>
      </w:r>
      <w:bookmarkEnd w:id="59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ArrayList&lt;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getRoomsList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setRoomsList</w:t>
      </w:r>
      <w:r>
        <w:t xml:space="preserve"> (ArrayList&lt; </w:t>
      </w:r>
      <w:r>
        <w:rPr>
          <w:b/>
          <w:bCs/>
        </w:rPr>
        <w:t>Room</w:t>
      </w:r>
      <w:r>
        <w:t xml:space="preserve"> &gt; roomsList)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rPr>
          <w:b/>
          <w:bCs/>
        </w:rPr>
        <w:t>Room</w:t>
      </w:r>
      <w:r>
        <w:t xml:space="preserve"> </w:t>
      </w:r>
      <w:r>
        <w:rPr>
          <w:b/>
          <w:bCs/>
        </w:rPr>
        <w:t>getCurrentRoom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setCurrentRoom</w:t>
      </w:r>
      <w:r>
        <w:t xml:space="preserve"> (</w:t>
      </w:r>
      <w:r>
        <w:rPr>
          <w:b/>
          <w:bCs/>
        </w:rPr>
        <w:t>Room</w:t>
      </w:r>
      <w:r>
        <w:t xml:space="preserve"> room)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ArrayList&lt; String &gt; </w:t>
      </w:r>
      <w:r>
        <w:rPr>
          <w:b/>
          <w:bCs/>
        </w:rPr>
        <w:t>getEmailAddresses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setEmailAddresses</w:t>
      </w:r>
      <w:r>
        <w:t xml:space="preserve"> (ArrayList&lt; String &gt; emailAddresses)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getXmlURL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getPhpURL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setXmlURL</w:t>
      </w:r>
      <w:r>
        <w:t xml:space="preserve"> (String xmlURL)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setPhpURL</w:t>
      </w:r>
      <w:r>
        <w:t xml:space="preserve"> (String phpURL)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isReadyToStart</w:t>
      </w:r>
      <w:r>
        <w:t xml:space="preserve"> ()</w:t>
      </w:r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setReadyToStart</w:t>
      </w:r>
      <w:r>
        <w:t xml:space="preserve"> (boolean isReady)</w:t>
      </w: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60" w:name="_Toc324534073"/>
      <w:r>
        <w:t>Statické verejné atribúty</w:t>
      </w:r>
      <w:bookmarkEnd w:id="60"/>
    </w:p>
    <w:p w:rsidR="00B21924" w:rsidRDefault="00B21924" w:rsidP="006851E3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static final String </w:t>
      </w:r>
      <w:r>
        <w:rPr>
          <w:b/>
          <w:bCs/>
        </w:rPr>
        <w:t>FILENAME</w:t>
      </w:r>
      <w:r>
        <w:t xml:space="preserve"> = "settings.invsys"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61" w:name="_Toc324534074"/>
      <w:r>
        <w:t>Detailný popis</w:t>
      </w:r>
      <w:bookmarkEnd w:id="61"/>
    </w:p>
    <w:p w:rsidR="00B21924" w:rsidRDefault="00B21924" w:rsidP="006851E3">
      <w:pPr>
        <w:pStyle w:val="BodyText"/>
        <w:ind w:firstLine="720"/>
      </w:pPr>
      <w:r>
        <w:t xml:space="preserve">Podtrieda Application, umožňuje držať globálne premenné v aplikácií 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B21924">
      <w:pPr>
        <w:pStyle w:val="DescContinue1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6851E3">
      <w:pPr>
        <w:pStyle w:val="Nadpis3"/>
        <w:numPr>
          <w:ilvl w:val="0"/>
          <w:numId w:val="0"/>
        </w:numPr>
      </w:pPr>
      <w:bookmarkStart w:id="62" w:name="_Toc324534075"/>
      <w:r>
        <w:t>Dokumentácia k metódam</w:t>
      </w:r>
      <w:bookmarkEnd w:id="62"/>
    </w:p>
    <w:p w:rsidR="00B21924" w:rsidRDefault="00B21924" w:rsidP="006851E3">
      <w:pPr>
        <w:pStyle w:val="Nadpis4"/>
      </w:pPr>
      <w:r>
        <w:fldChar w:fldCharType="begin"/>
      </w:r>
      <w:r>
        <w:instrText>xe "getCurrentRoom:sk\:\:tuke\:\:ursus\:\:MyApplication"</w:instrText>
      </w:r>
      <w:r>
        <w:fldChar w:fldCharType="end"/>
      </w:r>
      <w:r>
        <w:fldChar w:fldCharType="begin"/>
      </w:r>
      <w:r>
        <w:instrText>xe "sk\:\:tuke\:\:ursus\:\:MyApplication:getCurrentRoom"</w:instrText>
      </w:r>
      <w:r>
        <w:fldChar w:fldCharType="end"/>
      </w:r>
      <w:r>
        <w:t>Room sk.tuke.ursus.MyApplication.getCurrentRoom ()</w:t>
      </w:r>
    </w:p>
    <w:p w:rsidR="00B21924" w:rsidRDefault="006851E3" w:rsidP="006851E3">
      <w:pPr>
        <w:pStyle w:val="BodyText"/>
        <w:adjustRightInd/>
        <w:ind w:left="360" w:firstLine="360"/>
      </w:pPr>
      <w:bookmarkStart w:id="63" w:name="AAAAAAAAAG"/>
      <w:bookmarkEnd w:id="63"/>
      <w:r>
        <w:t>Vráti aktuálnu miestnosť</w:t>
      </w:r>
    </w:p>
    <w:p w:rsidR="00B21924" w:rsidRDefault="00B21924" w:rsidP="006851E3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6851E3">
      <w:pPr>
        <w:pStyle w:val="DescContinue2"/>
        <w:ind w:left="0" w:firstLine="720"/>
      </w:pPr>
      <w:r>
        <w:t xml:space="preserve">Aktuálna miestnosť v ktorej prebieha inventúra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"getEmailAddresses:sk\:\:tuke\:\:ursus\:\:MyApplication"</w:instrText>
      </w:r>
      <w:r>
        <w:fldChar w:fldCharType="end"/>
      </w:r>
      <w:r>
        <w:fldChar w:fldCharType="begin"/>
      </w:r>
      <w:r>
        <w:instrText>xe "sk\:\:tuke\:\:ursus\:\:MyApplication:getEmailAddresses"</w:instrText>
      </w:r>
      <w:r>
        <w:fldChar w:fldCharType="end"/>
      </w:r>
      <w:r>
        <w:t>ArrayList&lt;String&gt; sk.tuke.ursus.MyApplication.getEmailAddresses ()</w:t>
      </w:r>
    </w:p>
    <w:p w:rsidR="00B21924" w:rsidRDefault="00B21924" w:rsidP="006851E3">
      <w:pPr>
        <w:pStyle w:val="BodyText"/>
        <w:adjustRightInd/>
        <w:ind w:left="360" w:firstLine="360"/>
      </w:pPr>
      <w:bookmarkStart w:id="64" w:name="AAAAAAAAAH"/>
      <w:bookmarkEnd w:id="64"/>
      <w:r>
        <w:t xml:space="preserve">Vráti e-mailové adresy pre notifikáciu </w:t>
      </w:r>
    </w:p>
    <w:p w:rsidR="00B21924" w:rsidRDefault="00B21924" w:rsidP="006851E3">
      <w:pPr>
        <w:pStyle w:val="Nadpis5"/>
        <w:numPr>
          <w:ilvl w:val="0"/>
          <w:numId w:val="0"/>
        </w:numPr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E-mailové adresy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"getPhpURL:sk\:\:tuke\:\:ursus\:\:MyApplication"</w:instrText>
      </w:r>
      <w:r>
        <w:fldChar w:fldCharType="end"/>
      </w:r>
      <w:r>
        <w:fldChar w:fldCharType="begin"/>
      </w:r>
      <w:r>
        <w:instrText>xe "sk\:\:tuke\:\:ursus\:\:MyApplication:getPhpURL"</w:instrText>
      </w:r>
      <w:r>
        <w:fldChar w:fldCharType="end"/>
      </w:r>
      <w:r>
        <w:t>String sk.tuke.ursus.MyApplication.getPhpURL ()</w:t>
      </w:r>
    </w:p>
    <w:p w:rsidR="00B21924" w:rsidRDefault="00B21924" w:rsidP="006851E3">
      <w:pPr>
        <w:pStyle w:val="BodyText"/>
        <w:adjustRightInd/>
        <w:ind w:left="360" w:firstLine="360"/>
      </w:pPr>
      <w:bookmarkStart w:id="65" w:name="AAAAAAAAAI"/>
      <w:bookmarkEnd w:id="65"/>
      <w:r>
        <w:t xml:space="preserve">Vráti cestu k .php skriptu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Cesta k .php skriptu </w:t>
      </w:r>
    </w:p>
    <w:p w:rsidR="00B21924" w:rsidRDefault="00B21924" w:rsidP="006851E3">
      <w:pPr>
        <w:pStyle w:val="Nadpis4"/>
      </w:pPr>
      <w:r>
        <w:fldChar w:fldCharType="begin"/>
      </w:r>
      <w:r>
        <w:instrText>xe "getRoomsList:sk\:\:tuke\:\:ursus\:\:MyApplication"</w:instrText>
      </w:r>
      <w:r>
        <w:fldChar w:fldCharType="end"/>
      </w:r>
      <w:r>
        <w:fldChar w:fldCharType="begin"/>
      </w:r>
      <w:r>
        <w:instrText>xe "sk\:\:tuke\:\:ursus\:\:MyApplication:getRoomsList"</w:instrText>
      </w:r>
      <w:r>
        <w:fldChar w:fldCharType="end"/>
      </w:r>
      <w:r>
        <w:t>ArrayList&lt;Room&gt; sk.tuke.ursus.MyApplication.getRoomsList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66" w:name="AAAAAAAAAJ"/>
      <w:bookmarkEnd w:id="66"/>
      <w:r>
        <w:t xml:space="preserve">Vráti zoznam miestností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Zoznam miestností </w:t>
      </w:r>
    </w:p>
    <w:p w:rsidR="00B21924" w:rsidRDefault="00B21924" w:rsidP="006851E3">
      <w:pPr>
        <w:pStyle w:val="Nadpis4"/>
      </w:pPr>
      <w:r>
        <w:fldChar w:fldCharType="begin"/>
      </w:r>
      <w:r>
        <w:instrText>xe "getXmlURL:sk\:\:tuke\:\:ursus\:\:MyApplication"</w:instrText>
      </w:r>
      <w:r>
        <w:fldChar w:fldCharType="end"/>
      </w:r>
      <w:r>
        <w:fldChar w:fldCharType="begin"/>
      </w:r>
      <w:r>
        <w:instrText>xe "sk\:\:tuke\:\:ursus\:\:MyApplication:getXmlURL"</w:instrText>
      </w:r>
      <w:r>
        <w:fldChar w:fldCharType="end"/>
      </w:r>
      <w:r>
        <w:t>String sk.tuke.ursus.MyApplication.getXmlURL ()</w:t>
      </w:r>
    </w:p>
    <w:p w:rsidR="00B21924" w:rsidRDefault="00B21924" w:rsidP="009249A7">
      <w:pPr>
        <w:pStyle w:val="BodyText"/>
        <w:adjustRightInd/>
        <w:ind w:left="360" w:firstLine="360"/>
      </w:pPr>
      <w:bookmarkStart w:id="67" w:name="AAAAAAAAAK"/>
      <w:bookmarkEnd w:id="67"/>
      <w:r>
        <w:t xml:space="preserve">Vráti cestu k .xml súboru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Cesta k .xml súboru </w:t>
      </w:r>
    </w:p>
    <w:p w:rsidR="00B21924" w:rsidRDefault="00B21924" w:rsidP="006851E3">
      <w:pPr>
        <w:pStyle w:val="Nadpis4"/>
      </w:pPr>
      <w:r>
        <w:fldChar w:fldCharType="begin"/>
      </w:r>
      <w:r>
        <w:instrText>xe "isReadyToStart:sk\:\:tuke\:\:ursus\:\:MyApplication"</w:instrText>
      </w:r>
      <w:r>
        <w:fldChar w:fldCharType="end"/>
      </w:r>
      <w:r>
        <w:fldChar w:fldCharType="begin"/>
      </w:r>
      <w:r>
        <w:instrText>xe "sk\:\:tuke\:\:ursus\:\:MyApplication:isReadyToStart"</w:instrText>
      </w:r>
      <w:r>
        <w:fldChar w:fldCharType="end"/>
      </w:r>
      <w:r>
        <w:t>boolean sk.tuke.ursus.MyApplication.isReadyToStart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68" w:name="AAAAAAAAAL"/>
      <w:bookmarkEnd w:id="68"/>
      <w:proofErr w:type="gramStart"/>
      <w:r>
        <w:t>Či je možné začať inventúru.</w:t>
      </w:r>
      <w:proofErr w:type="gramEnd"/>
      <w:r>
        <w:t xml:space="preserve"> Inventúru je možné začať </w:t>
      </w:r>
      <w:proofErr w:type="gramStart"/>
      <w:r>
        <w:t>ak</w:t>
      </w:r>
      <w:proofErr w:type="gramEnd"/>
      <w:r>
        <w:t xml:space="preserve"> je nastavená .xml cesta, .php cesta a aspoň jedna e-mailová adresa </w:t>
      </w:r>
    </w:p>
    <w:p w:rsidR="00B21924" w:rsidRDefault="009249A7" w:rsidP="009249A7">
      <w:pPr>
        <w:pStyle w:val="Nadpis5"/>
        <w:numPr>
          <w:ilvl w:val="0"/>
          <w:numId w:val="0"/>
        </w:numPr>
        <w:ind w:left="1008" w:hanging="1008"/>
      </w:pPr>
      <w:r>
        <w:t>Ná</w:t>
      </w:r>
      <w:r w:rsidR="00B21924">
        <w:t>vratov</w:t>
      </w:r>
      <w:r>
        <w:t>á</w:t>
      </w:r>
      <w:r w:rsidR="00B21924">
        <w:t xml:space="preserve"> hodnota:</w:t>
      </w:r>
    </w:p>
    <w:p w:rsidR="00B21924" w:rsidRDefault="00B21924" w:rsidP="00B21924">
      <w:pPr>
        <w:pStyle w:val="DescContinue2"/>
      </w:pPr>
      <w:r>
        <w:t xml:space="preserve">True </w:t>
      </w:r>
      <w:proofErr w:type="gramStart"/>
      <w:r>
        <w:t>ak</w:t>
      </w:r>
      <w:proofErr w:type="gramEnd"/>
      <w:r>
        <w:t xml:space="preserve"> je možné začať, False ak nie </w:t>
      </w:r>
    </w:p>
    <w:p w:rsidR="00B21924" w:rsidRDefault="00B21924" w:rsidP="006851E3">
      <w:pPr>
        <w:pStyle w:val="Nadpis4"/>
      </w:pPr>
      <w:r>
        <w:fldChar w:fldCharType="begin"/>
      </w:r>
      <w:r>
        <w:instrText>xe "setCurrentRoom:sk\:\:tuke\:\:ursus\:\:MyApplication"</w:instrText>
      </w:r>
      <w:r>
        <w:fldChar w:fldCharType="end"/>
      </w:r>
      <w:r>
        <w:fldChar w:fldCharType="begin"/>
      </w:r>
      <w:r>
        <w:instrText>xe "sk\:\:tuke\:\:ursus\:\:MyApplication:setCurrentRoom"</w:instrText>
      </w:r>
      <w:r>
        <w:fldChar w:fldCharType="end"/>
      </w:r>
      <w:r>
        <w:t xml:space="preserve">void sk.tuke.ursus.MyApplication.setCurrentRoom (Room </w:t>
      </w:r>
      <w:r>
        <w:rPr>
          <w:i/>
          <w:iCs/>
        </w:rPr>
        <w:t>room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69" w:name="AAAAAAAAAM"/>
      <w:bookmarkEnd w:id="69"/>
      <w:r>
        <w:t xml:space="preserve">Nastaví aktuálnu miestnosť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room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Aktuálna miestnosť </w:t>
            </w:r>
          </w:p>
        </w:tc>
      </w:tr>
    </w:tbl>
    <w:p w:rsidR="00B21924" w:rsidRPr="009249A7" w:rsidRDefault="00B21924" w:rsidP="006851E3">
      <w:pPr>
        <w:pStyle w:val="Nadpis4"/>
      </w:pPr>
      <w:r w:rsidRPr="009249A7">
        <w:lastRenderedPageBreak/>
        <w:fldChar w:fldCharType="begin"/>
      </w:r>
      <w:r w:rsidRPr="009249A7">
        <w:instrText>xe "setEmailAddresses:sk\:\:tuke\:\:ursus\:\:MyApplication"</w:instrText>
      </w:r>
      <w:r w:rsidRPr="009249A7">
        <w:fldChar w:fldCharType="end"/>
      </w:r>
      <w:r w:rsidRPr="009249A7">
        <w:fldChar w:fldCharType="begin"/>
      </w:r>
      <w:r w:rsidRPr="009249A7">
        <w:instrText>xe "sk\:\:tuke\:\:ursus\:\:MyApplication:setEmailAddresses"</w:instrText>
      </w:r>
      <w:r w:rsidRPr="009249A7">
        <w:fldChar w:fldCharType="end"/>
      </w:r>
      <w:r w:rsidRPr="009249A7">
        <w:t xml:space="preserve">void sk.tuke.ursus.MyApplication.setEmailAddresses (ArrayList&lt; String &gt; </w:t>
      </w:r>
      <w:r w:rsidRPr="009249A7">
        <w:rPr>
          <w:i/>
          <w:iCs/>
        </w:rPr>
        <w:t>emailAddresses</w:t>
      </w:r>
      <w:r w:rsidRPr="009249A7">
        <w:t>)</w:t>
      </w:r>
    </w:p>
    <w:p w:rsidR="00B21924" w:rsidRPr="009249A7" w:rsidRDefault="00B21924" w:rsidP="009249A7">
      <w:pPr>
        <w:pStyle w:val="BodyText"/>
        <w:adjustRightInd/>
        <w:ind w:left="360" w:firstLine="360"/>
      </w:pPr>
      <w:bookmarkStart w:id="70" w:name="AAAAAAAAAN"/>
      <w:bookmarkEnd w:id="70"/>
      <w:r w:rsidRPr="009249A7">
        <w:t xml:space="preserve">Nastaví e-mailové adresy pre notifikáciu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emailAddresses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Pre notifikaciu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"setPhpURL:sk\:\:tuke\:\:ursus\:\:MyApplication"</w:instrText>
      </w:r>
      <w:r>
        <w:fldChar w:fldCharType="end"/>
      </w:r>
      <w:r>
        <w:fldChar w:fldCharType="begin"/>
      </w:r>
      <w:r>
        <w:instrText>xe "sk\:\:tuke\:\:ursus\:\:MyApplication:setPhpURL"</w:instrText>
      </w:r>
      <w:r>
        <w:fldChar w:fldCharType="end"/>
      </w:r>
      <w:r>
        <w:t xml:space="preserve">void sk.tuke.ursus.MyApplication.setPhpURL (String </w:t>
      </w:r>
      <w:r>
        <w:rPr>
          <w:i/>
          <w:iCs/>
        </w:rPr>
        <w:t>phpURL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1" w:name="AAAAAAAAAO"/>
      <w:bookmarkEnd w:id="71"/>
      <w:r>
        <w:t xml:space="preserve">Nastaví cestu k .php skriptu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phpURL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Cesta k .php skriptu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"setReadyToStart:sk\:\:tuke\:\:ursus\:\:MyApplication"</w:instrText>
      </w:r>
      <w:r>
        <w:fldChar w:fldCharType="end"/>
      </w:r>
      <w:r>
        <w:fldChar w:fldCharType="begin"/>
      </w:r>
      <w:r>
        <w:instrText>xe "sk\:\:tuke\:\:ursus\:\:MyApplication:setReadyToStart"</w:instrText>
      </w:r>
      <w:r>
        <w:fldChar w:fldCharType="end"/>
      </w:r>
      <w:r>
        <w:t xml:space="preserve">void sk.tuke.ursus.MyApplication.setReadyToStart (boolean </w:t>
      </w:r>
      <w:r>
        <w:rPr>
          <w:i/>
          <w:iCs/>
        </w:rPr>
        <w:t>isReady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2" w:name="AAAAAAAAAP"/>
      <w:bookmarkEnd w:id="72"/>
      <w:r>
        <w:t xml:space="preserve">Nastaví, či je možné začať inventúru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isReady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Či je možné začať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"setRoomsList:sk\:\:tuke\:\:ursus\:\:MyApplication"</w:instrText>
      </w:r>
      <w:r>
        <w:fldChar w:fldCharType="end"/>
      </w:r>
      <w:r>
        <w:fldChar w:fldCharType="begin"/>
      </w:r>
      <w:r>
        <w:instrText>xe "sk\:\:tuke\:\:ursus\:\:MyApplication:setRoomsList"</w:instrText>
      </w:r>
      <w:r>
        <w:fldChar w:fldCharType="end"/>
      </w:r>
      <w:r>
        <w:t xml:space="preserve">void sk.tuke.ursus.MyApplication.setRoomsList (ArrayList&lt; Room &gt; </w:t>
      </w:r>
      <w:r>
        <w:rPr>
          <w:i/>
          <w:iCs/>
        </w:rPr>
        <w:t>roomsList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3" w:name="AAAAAAAAAQ"/>
      <w:bookmarkEnd w:id="73"/>
      <w:r>
        <w:t xml:space="preserve">Nastavi zoznam miestností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roomsList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Zoznam miestnosti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"setXmlURL:sk\:\:tuke\:\:ursus\:\:MyApplication"</w:instrText>
      </w:r>
      <w:r>
        <w:fldChar w:fldCharType="end"/>
      </w:r>
      <w:r>
        <w:fldChar w:fldCharType="begin"/>
      </w:r>
      <w:r>
        <w:instrText>xe "sk\:\:tuke\:\:ursus\:\:MyApplication:setXmlURL"</w:instrText>
      </w:r>
      <w:r>
        <w:fldChar w:fldCharType="end"/>
      </w:r>
      <w:r>
        <w:t xml:space="preserve">void sk.tuke.ursus.MyApplication.setXmlURL (String </w:t>
      </w:r>
      <w:r>
        <w:rPr>
          <w:i/>
          <w:iCs/>
        </w:rPr>
        <w:t>xmlURL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74" w:name="AAAAAAAAAR"/>
      <w:bookmarkEnd w:id="74"/>
      <w:r>
        <w:t xml:space="preserve">Nastaví cestu k .xml súboru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xmlURL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Cesta k .xml súboru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75" w:name="_Toc324534076"/>
      <w:r>
        <w:lastRenderedPageBreak/>
        <w:t>Dokumentácia k dátovým členom</w:t>
      </w:r>
      <w:bookmarkEnd w:id="75"/>
    </w:p>
    <w:p w:rsidR="00B21924" w:rsidRDefault="00B21924" w:rsidP="006851E3">
      <w:pPr>
        <w:pStyle w:val="Nadpis4"/>
      </w:pPr>
      <w:r>
        <w:fldChar w:fldCharType="begin"/>
      </w:r>
      <w:r>
        <w:instrText>xe "FILENAME:sk\:\:tuke\:\:ursus\:\:MyApplication"</w:instrText>
      </w:r>
      <w:r>
        <w:fldChar w:fldCharType="end"/>
      </w:r>
      <w:r>
        <w:fldChar w:fldCharType="begin"/>
      </w:r>
      <w:r>
        <w:instrText>xe "sk\:\:tuke\:\:ursus\:\:MyApplication:FILENAME"</w:instrText>
      </w:r>
      <w:r>
        <w:fldChar w:fldCharType="end"/>
      </w:r>
      <w:r>
        <w:t>final String sk.tuke.ursus.MyApplication.FILENAME = "settings.invsys"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B21924">
      <w:pPr>
        <w:pStyle w:val="BodyText"/>
        <w:adjustRightInd/>
        <w:ind w:left="360"/>
      </w:pPr>
      <w:bookmarkStart w:id="76" w:name="AAAAAAAAAS"/>
      <w:bookmarkEnd w:id="76"/>
      <w:r>
        <w:t xml:space="preserve">Názov súboru </w:t>
      </w:r>
      <w:proofErr w:type="gramStart"/>
      <w:r>
        <w:t>na</w:t>
      </w:r>
      <w:proofErr w:type="gramEnd"/>
      <w:r>
        <w:t xml:space="preserve"> disku v ktorom sú uložené nastavenia </w:t>
      </w:r>
    </w:p>
    <w:p w:rsidR="00B21924" w:rsidRDefault="00B21924" w:rsidP="00B21924">
      <w:pPr>
        <w:widowControl w:val="0"/>
        <w:adjustRightInd w:val="0"/>
        <w:sectPr w:rsidR="00B21924">
          <w:footerReference w:type="default" r:id="rId19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B21924" w:rsidRDefault="00B21924" w:rsidP="009249A7">
      <w:pPr>
        <w:pStyle w:val="PodNadpisKapitoly"/>
      </w:pPr>
      <w:bookmarkStart w:id="77" w:name="_Toc324534077"/>
      <w:r>
        <w:lastRenderedPageBreak/>
        <w:t>Dokumentácia triedy sk.tuke.ursus.customViews.MyButton</w:t>
      </w:r>
      <w:bookmarkEnd w:id="77"/>
    </w:p>
    <w:p w:rsidR="00B21924" w:rsidRDefault="00B21924" w:rsidP="009249A7">
      <w:pPr>
        <w:widowControl w:val="0"/>
        <w:adjustRightInd w:val="0"/>
        <w:ind w:firstLine="576"/>
      </w:pPr>
      <w:r>
        <w:t>Dedí od bázovej triedy Button.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78" w:name="_Toc324534078"/>
      <w:r>
        <w:t>Verejné metódy</w:t>
      </w:r>
      <w:bookmarkEnd w:id="78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MyButton</w:t>
      </w:r>
      <w:r>
        <w:t xml:space="preserve"> (Context context, AttributeSet attrs)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79" w:name="_Toc324534079"/>
      <w:r>
        <w:t>Detailný popis</w:t>
      </w:r>
      <w:bookmarkEnd w:id="79"/>
    </w:p>
    <w:p w:rsidR="00B21924" w:rsidRDefault="00B21924" w:rsidP="009249A7">
      <w:pPr>
        <w:pStyle w:val="BodyText"/>
        <w:ind w:firstLine="720"/>
      </w:pPr>
      <w:r>
        <w:t xml:space="preserve">Tlačidlo s vlastným fontom pisma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0" w:name="_Toc324534080"/>
      <w:r>
        <w:t>Dokumentácia konštruktoru a deštruktoru</w:t>
      </w:r>
      <w:bookmarkEnd w:id="80"/>
    </w:p>
    <w:p w:rsidR="00B21924" w:rsidRDefault="00B21924" w:rsidP="006851E3">
      <w:pPr>
        <w:pStyle w:val="Nadpis4"/>
      </w:pPr>
      <w:r>
        <w:fldChar w:fldCharType="begin"/>
      </w:r>
      <w:r>
        <w:instrText>xe "MyButton:sk\:\:tuke\:\:ursus\:\:customViews\:\:MyButton"</w:instrText>
      </w:r>
      <w:r>
        <w:fldChar w:fldCharType="end"/>
      </w:r>
      <w:r>
        <w:fldChar w:fldCharType="begin"/>
      </w:r>
      <w:r>
        <w:instrText>xe "sk\:\:tuke\:\:ursus\:\:customViews\:\:MyButton:MyButton"</w:instrText>
      </w:r>
      <w:r>
        <w:fldChar w:fldCharType="end"/>
      </w:r>
      <w:r>
        <w:t xml:space="preserve">sk.tuke.ursus.customViews.MyButton.MyButton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81" w:name="AAAAAAAADR"/>
      <w:bookmarkEnd w:id="81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Atribúty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82" w:name="_Toc324534081"/>
      <w:r>
        <w:t>Dokumentácia</w:t>
      </w:r>
      <w:r w:rsidR="009249A7">
        <w:t xml:space="preserve"> </w:t>
      </w:r>
      <w:r>
        <w:t>triedy sk.tuke.ursus.customViews.MyTextView</w:t>
      </w:r>
      <w:bookmarkEnd w:id="82"/>
    </w:p>
    <w:p w:rsidR="00B21924" w:rsidRDefault="00B21924" w:rsidP="009249A7">
      <w:pPr>
        <w:widowControl w:val="0"/>
        <w:adjustRightInd w:val="0"/>
        <w:ind w:firstLine="576"/>
      </w:pPr>
      <w:r>
        <w:t>Dedí od bázovej triedy TextView.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3" w:name="_Toc324534082"/>
      <w:r>
        <w:t>Verejné metódy</w:t>
      </w:r>
      <w:bookmarkEnd w:id="83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rPr>
          <w:b/>
          <w:bCs/>
        </w:rPr>
        <w:t>MyTextView</w:t>
      </w:r>
      <w:r>
        <w:t xml:space="preserve"> (Context context, AttributeSet attrs)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4" w:name="_Toc324534083"/>
      <w:r>
        <w:t>Detailný popis</w:t>
      </w:r>
      <w:bookmarkEnd w:id="84"/>
    </w:p>
    <w:p w:rsidR="00B21924" w:rsidRDefault="00B21924" w:rsidP="009249A7">
      <w:pPr>
        <w:pStyle w:val="BodyText"/>
        <w:ind w:firstLine="720"/>
      </w:pPr>
      <w:r>
        <w:t xml:space="preserve">TextView s vlastným fontom písma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lastRenderedPageBreak/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5" w:name="_Toc324534084"/>
      <w:r>
        <w:t>Dokumentácia konštruktoru a deštruktoru</w:t>
      </w:r>
      <w:bookmarkEnd w:id="85"/>
    </w:p>
    <w:p w:rsidR="00B21924" w:rsidRDefault="00B21924" w:rsidP="006851E3">
      <w:pPr>
        <w:pStyle w:val="Nadpis4"/>
      </w:pPr>
      <w:r>
        <w:fldChar w:fldCharType="begin"/>
      </w:r>
      <w:r>
        <w:instrText>xe "MyTextView:sk\:\:tuke\:\:ursus\:\:customViews\:\:MyTextView"</w:instrText>
      </w:r>
      <w:r>
        <w:fldChar w:fldCharType="end"/>
      </w:r>
      <w:r>
        <w:fldChar w:fldCharType="begin"/>
      </w:r>
      <w:r>
        <w:instrText>xe "sk\:\:tuke\:\:ursus\:\:customViews\:\:MyTextView:MyTextView"</w:instrText>
      </w:r>
      <w:r>
        <w:fldChar w:fldCharType="end"/>
      </w:r>
      <w:r>
        <w:t xml:space="preserve">sk.tuke.ursus.customViews.MyTextView.MyTextView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86" w:name="AAAAAAAADT"/>
      <w:bookmarkEnd w:id="86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Atribúty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87" w:name="_Toc324534085"/>
      <w:r>
        <w:t>Dokumentácia triedy sk.tuke.ursus.Parser</w:t>
      </w:r>
      <w:bookmarkEnd w:id="87"/>
    </w:p>
    <w:p w:rsidR="00B21924" w:rsidRDefault="00B21924" w:rsidP="009249A7">
      <w:pPr>
        <w:widowControl w:val="0"/>
        <w:adjustRightInd w:val="0"/>
        <w:ind w:firstLine="576"/>
      </w:pPr>
      <w:r>
        <w:t>Dedí od bázovej triedy DefaultHandler.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8" w:name="_Toc324534086"/>
      <w:r>
        <w:t>Verejné metódy</w:t>
      </w:r>
      <w:bookmarkEnd w:id="88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Parser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startElement</w:t>
      </w:r>
      <w:r>
        <w:t xml:space="preserve"> (String uri, String localName, String qName, Attributes attr)  throws SAXException 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endElement</w:t>
      </w:r>
      <w:r>
        <w:t xml:space="preserve"> (String uri, String localName, String qName)  throws SAXException 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ArrayList&lt; </w:t>
      </w:r>
      <w:r>
        <w:rPr>
          <w:b/>
          <w:bCs/>
        </w:rPr>
        <w:t>Room</w:t>
      </w:r>
      <w:r>
        <w:t xml:space="preserve"> &gt; </w:t>
      </w:r>
      <w:r>
        <w:rPr>
          <w:b/>
          <w:bCs/>
        </w:rPr>
        <w:t>parseXML</w:t>
      </w:r>
      <w:r>
        <w:t xml:space="preserve"> (String url)  throws SAXException, IOException 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parseQRCode</w:t>
      </w:r>
      <w:r>
        <w:t xml:space="preserve"> (String input)  throws SAXException 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89" w:name="_Toc324534087"/>
      <w:r>
        <w:t>Statické verejné atribúty</w:t>
      </w:r>
      <w:bookmarkEnd w:id="89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proofErr w:type="gramStart"/>
      <w:r>
        <w:t>static</w:t>
      </w:r>
      <w:proofErr w:type="gramEnd"/>
      <w:r>
        <w:t xml:space="preserve"> final String </w:t>
      </w:r>
      <w:r>
        <w:rPr>
          <w:b/>
          <w:bCs/>
        </w:rPr>
        <w:t>regexQR</w:t>
      </w:r>
      <w:r>
        <w:t xml:space="preserve"> = "(EVID.C.: (........))"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proofErr w:type="gramStart"/>
      <w:r>
        <w:t>static</w:t>
      </w:r>
      <w:proofErr w:type="gramEnd"/>
      <w:r>
        <w:t xml:space="preserve"> final String </w:t>
      </w:r>
      <w:r>
        <w:rPr>
          <w:b/>
          <w:bCs/>
        </w:rPr>
        <w:t>regexXML</w:t>
      </w:r>
      <w:r>
        <w:t xml:space="preserve"> = "(http(s?)://)([A-Za-z0-9])(.[A-Za-z0-9]+)*(.xml)"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proofErr w:type="gramStart"/>
      <w:r>
        <w:t>static</w:t>
      </w:r>
      <w:proofErr w:type="gramEnd"/>
      <w:r>
        <w:t xml:space="preserve"> final String </w:t>
      </w:r>
      <w:r>
        <w:rPr>
          <w:b/>
          <w:bCs/>
        </w:rPr>
        <w:t>regexPHP</w:t>
      </w:r>
      <w:r>
        <w:t xml:space="preserve"> = "(http(s?)://)([A-Za-z0-9])(.[A-Za-z0-9]+)*(.php)"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static final String </w:t>
      </w:r>
      <w:r>
        <w:rPr>
          <w:b/>
          <w:bCs/>
        </w:rPr>
        <w:t>regexEmail</w:t>
      </w:r>
      <w:r>
        <w:t xml:space="preserve"> = "^[_A-Za-z0-9-]+(\\.[_A-Za-z0-9-]+)*@[A-Za-z0-9]+(\\.[A-Za-z0-9]+)*(\\.[A-Za-z]{2,})$"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0" w:name="_Toc324534088"/>
      <w:r>
        <w:t>Detailný popis</w:t>
      </w:r>
      <w:bookmarkEnd w:id="90"/>
    </w:p>
    <w:p w:rsidR="00B21924" w:rsidRDefault="00B21924" w:rsidP="009249A7">
      <w:pPr>
        <w:pStyle w:val="BodyText"/>
        <w:ind w:firstLine="720"/>
      </w:pPr>
      <w:r>
        <w:t xml:space="preserve">XML </w:t>
      </w:r>
      <w:r>
        <w:rPr>
          <w:b/>
          <w:bCs/>
        </w:rPr>
        <w:t>Parser</w:t>
      </w:r>
      <w:r>
        <w:t xml:space="preserve">, implementácia SAX parsera z Java API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1" w:name="_Toc324534089"/>
      <w:r>
        <w:lastRenderedPageBreak/>
        <w:t>Dokumentácia konštruktoru a deštruktoru</w:t>
      </w:r>
      <w:bookmarkEnd w:id="91"/>
    </w:p>
    <w:p w:rsidR="00B21924" w:rsidRDefault="00B21924" w:rsidP="006851E3">
      <w:pPr>
        <w:pStyle w:val="Nadpis4"/>
      </w:pPr>
      <w:r>
        <w:fldChar w:fldCharType="begin"/>
      </w:r>
      <w:r>
        <w:instrText>xe "Parser:sk\:\:tuke\:\:ursus\:\:Parser"</w:instrText>
      </w:r>
      <w:r>
        <w:fldChar w:fldCharType="end"/>
      </w:r>
      <w:r>
        <w:fldChar w:fldCharType="begin"/>
      </w:r>
      <w:r>
        <w:instrText>xe "sk\:\:tuke\:\:ursus\:\:Parser:Parser"</w:instrText>
      </w:r>
      <w:r>
        <w:fldChar w:fldCharType="end"/>
      </w:r>
      <w:r>
        <w:t>sk.tuke.ursus.Parser.Parser ()</w:t>
      </w:r>
    </w:p>
    <w:p w:rsidR="00B21924" w:rsidRDefault="00B21924" w:rsidP="009249A7">
      <w:pPr>
        <w:pStyle w:val="BodyText"/>
        <w:adjustRightInd/>
        <w:ind w:left="360" w:firstLine="320"/>
      </w:pPr>
      <w:bookmarkStart w:id="92" w:name="AAAAAAAAAU"/>
      <w:bookmarkEnd w:id="92"/>
      <w:r>
        <w:t xml:space="preserve">Konštruktor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3" w:name="_Toc324534090"/>
      <w:r>
        <w:t>Dokumentácia k metódam</w:t>
      </w:r>
      <w:bookmarkEnd w:id="93"/>
    </w:p>
    <w:p w:rsidR="00B21924" w:rsidRDefault="00B21924" w:rsidP="006851E3">
      <w:pPr>
        <w:pStyle w:val="Nadpis4"/>
      </w:pPr>
      <w:r>
        <w:rPr>
          <w:szCs w:val="24"/>
        </w:rPr>
        <w:fldChar w:fldCharType="begin"/>
      </w:r>
      <w:r>
        <w:rPr>
          <w:szCs w:val="24"/>
        </w:rPr>
        <w:instrText>xe "endElement:sk\:\:tuke\:\:ursus\:\:Parser"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xe "sk\:\:tuke\:\:ursus\:\:Parser:endElement"</w:instrText>
      </w:r>
      <w:r>
        <w:rPr>
          <w:szCs w:val="24"/>
        </w:rPr>
        <w:fldChar w:fldCharType="end"/>
      </w:r>
      <w:r>
        <w:t xml:space="preserve">void sk.tuke.ursus.Parser.endElement (String </w:t>
      </w:r>
      <w:r>
        <w:rPr>
          <w:i/>
          <w:iCs/>
        </w:rPr>
        <w:t>uri</w:t>
      </w:r>
      <w:r>
        <w:t xml:space="preserve">, String </w:t>
      </w:r>
      <w:r>
        <w:rPr>
          <w:i/>
          <w:iCs/>
        </w:rPr>
        <w:t>localName</w:t>
      </w:r>
      <w:r>
        <w:t xml:space="preserve">, String </w:t>
      </w:r>
      <w:r>
        <w:rPr>
          <w:i/>
          <w:iCs/>
        </w:rPr>
        <w:t>qName</w:t>
      </w:r>
      <w:r>
        <w:t xml:space="preserve">)  throws SAXException </w:t>
      </w:r>
    </w:p>
    <w:p w:rsidR="00B21924" w:rsidRDefault="00B21924" w:rsidP="009249A7">
      <w:pPr>
        <w:pStyle w:val="BodyText"/>
        <w:adjustRightInd/>
        <w:ind w:left="360" w:firstLine="360"/>
      </w:pPr>
      <w:bookmarkStart w:id="94" w:name="AAAAAAAAAV"/>
      <w:bookmarkEnd w:id="94"/>
      <w:proofErr w:type="gramStart"/>
      <w:r>
        <w:t>Ak</w:t>
      </w:r>
      <w:proofErr w:type="gramEnd"/>
      <w:r>
        <w:t xml:space="preserve"> bol nájdený uzatvárací xml tag </w:t>
      </w:r>
    </w:p>
    <w:p w:rsidR="00B21924" w:rsidRDefault="00B21924" w:rsidP="006851E3">
      <w:pPr>
        <w:pStyle w:val="Nadpis4"/>
      </w:pPr>
      <w:r>
        <w:fldChar w:fldCharType="begin"/>
      </w:r>
      <w:r>
        <w:instrText>xe "parseQRCode:sk\:\:tuke\:\:ursus\:\:Parser"</w:instrText>
      </w:r>
      <w:r>
        <w:fldChar w:fldCharType="end"/>
      </w:r>
      <w:r>
        <w:fldChar w:fldCharType="begin"/>
      </w:r>
      <w:r>
        <w:instrText>xe "sk\:\:tuke\:\:ursus\:\:Parser:parseQRCode"</w:instrText>
      </w:r>
      <w:r>
        <w:fldChar w:fldCharType="end"/>
      </w:r>
      <w:r>
        <w:t xml:space="preserve">String sk.tuke.ursus.Parser.parseQRCode (String </w:t>
      </w:r>
      <w:r>
        <w:rPr>
          <w:i/>
          <w:iCs/>
        </w:rPr>
        <w:t>input</w:t>
      </w:r>
      <w:r>
        <w:t xml:space="preserve">)  throws SAXException </w:t>
      </w:r>
    </w:p>
    <w:p w:rsidR="00B21924" w:rsidRDefault="00B21924" w:rsidP="009249A7">
      <w:pPr>
        <w:pStyle w:val="BodyText"/>
        <w:adjustRightInd/>
        <w:ind w:left="360" w:firstLine="360"/>
      </w:pPr>
      <w:bookmarkStart w:id="95" w:name="AAAAAAAAAW"/>
      <w:bookmarkEnd w:id="95"/>
      <w:r>
        <w:t xml:space="preserve">Preparsuje obsah načítaného QR kódu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input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Obsah QR kódu </w:t>
            </w:r>
          </w:p>
        </w:tc>
      </w:tr>
    </w:tbl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ID položky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Výnimky: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SAXException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Obsah QR kódu nie je v InventorySystem formáte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"parseXML:sk\:\:tuke\:\:ursus\:\:Parser"</w:instrText>
      </w:r>
      <w:r>
        <w:fldChar w:fldCharType="end"/>
      </w:r>
      <w:r>
        <w:fldChar w:fldCharType="begin"/>
      </w:r>
      <w:r>
        <w:instrText>xe "sk\:\:tuke\:\:ursus\:\:Parser:parseXML"</w:instrText>
      </w:r>
      <w:r>
        <w:fldChar w:fldCharType="end"/>
      </w:r>
      <w:r>
        <w:t xml:space="preserve">ArrayList&lt;Room&gt; sk.tuke.ursus.Parser.parseXML (String </w:t>
      </w:r>
      <w:r>
        <w:rPr>
          <w:i/>
          <w:iCs/>
        </w:rPr>
        <w:t>url</w:t>
      </w:r>
      <w:r>
        <w:t xml:space="preserve">)  throws SAXException, IOException </w:t>
      </w:r>
    </w:p>
    <w:p w:rsidR="00B21924" w:rsidRDefault="00B21924" w:rsidP="009249A7">
      <w:pPr>
        <w:pStyle w:val="BodyText"/>
        <w:adjustRightInd/>
        <w:ind w:left="360" w:firstLine="360"/>
      </w:pPr>
      <w:bookmarkStart w:id="96" w:name="AAAAAAAAAX"/>
      <w:bookmarkEnd w:id="96"/>
      <w:r>
        <w:t xml:space="preserve">Stiahne a preparsuje .xml zdrojový súbor </w:t>
      </w:r>
    </w:p>
    <w:p w:rsidR="00B21924" w:rsidRDefault="00B21924" w:rsidP="009249A7">
      <w:pPr>
        <w:pStyle w:val="Nadpis5"/>
        <w:numPr>
          <w:ilvl w:val="0"/>
          <w:numId w:val="0"/>
        </w:numPr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url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Cesta k .xml zdroju </w:t>
            </w:r>
          </w:p>
        </w:tc>
      </w:tr>
    </w:tbl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Zoznam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Výnimky: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SAXException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IOException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</w:tbl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"startElement:sk\:\:tuke\:\:ursus\:\:Parser"</w:instrText>
      </w:r>
      <w:r>
        <w:fldChar w:fldCharType="end"/>
      </w:r>
      <w:r>
        <w:fldChar w:fldCharType="begin"/>
      </w:r>
      <w:r>
        <w:instrText>xe "sk\:\:tuke\:\:ursus\:\:Parser:startElement"</w:instrText>
      </w:r>
      <w:r>
        <w:fldChar w:fldCharType="end"/>
      </w:r>
      <w:r>
        <w:t xml:space="preserve">void sk.tuke.ursus.Parser.startElement (String </w:t>
      </w:r>
      <w:r>
        <w:rPr>
          <w:i/>
          <w:iCs/>
        </w:rPr>
        <w:t>uri</w:t>
      </w:r>
      <w:r>
        <w:t xml:space="preserve">, String </w:t>
      </w:r>
      <w:r>
        <w:rPr>
          <w:i/>
          <w:iCs/>
        </w:rPr>
        <w:t>localName</w:t>
      </w:r>
      <w:r>
        <w:t xml:space="preserve">, String </w:t>
      </w:r>
      <w:r>
        <w:rPr>
          <w:i/>
          <w:iCs/>
        </w:rPr>
        <w:t>qName</w:t>
      </w:r>
      <w:r>
        <w:t xml:space="preserve">, Attributes </w:t>
      </w:r>
      <w:r>
        <w:rPr>
          <w:i/>
          <w:iCs/>
        </w:rPr>
        <w:t>attr</w:t>
      </w:r>
      <w:r>
        <w:t xml:space="preserve">)  throws SAXException </w:t>
      </w:r>
    </w:p>
    <w:p w:rsidR="00B21924" w:rsidRDefault="00B21924" w:rsidP="009249A7">
      <w:pPr>
        <w:pStyle w:val="BodyText"/>
        <w:adjustRightInd/>
        <w:ind w:left="360" w:firstLine="320"/>
      </w:pPr>
      <w:bookmarkStart w:id="97" w:name="AAAAAAAAAY"/>
      <w:bookmarkEnd w:id="97"/>
      <w:proofErr w:type="gramStart"/>
      <w:r>
        <w:t>Ak</w:t>
      </w:r>
      <w:proofErr w:type="gramEnd"/>
      <w:r>
        <w:t xml:space="preserve"> bol nájdený začiatočný xml tag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98" w:name="_Toc324534091"/>
      <w:r>
        <w:t>Dokumentácia k dátovým členom</w:t>
      </w:r>
      <w:bookmarkEnd w:id="98"/>
    </w:p>
    <w:p w:rsidR="00B21924" w:rsidRDefault="00B21924" w:rsidP="006851E3">
      <w:pPr>
        <w:pStyle w:val="Nadpis4"/>
      </w:pPr>
      <w:r>
        <w:rPr>
          <w:szCs w:val="24"/>
        </w:rPr>
        <w:fldChar w:fldCharType="begin"/>
      </w:r>
      <w:r>
        <w:rPr>
          <w:szCs w:val="24"/>
        </w:rPr>
        <w:instrText>xe "regexEmail:sk\:\:tuke\:\:ursus\:\:Parser"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xe "sk\:\:tuke\:\:ursus\:\:Parser:regexEmail"</w:instrText>
      </w:r>
      <w:r>
        <w:rPr>
          <w:szCs w:val="24"/>
        </w:rPr>
        <w:fldChar w:fldCharType="end"/>
      </w:r>
      <w:r>
        <w:t>final String sk.tuke.ursus.Parser.regexEmail = "^[_A-Za-z0-9-]+(\\.[_A-Za-z0-9-]+)*@[A-Za-z0-9]+(\\.[A-Za-z0-9]+)*(\\.[A-Za-z]{2,})$"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99" w:name="AAAAAAAAAZ"/>
      <w:bookmarkEnd w:id="99"/>
      <w:r>
        <w:t xml:space="preserve">Regulárny výraz pre e-mailovú adresu </w:t>
      </w:r>
    </w:p>
    <w:p w:rsidR="00B21924" w:rsidRDefault="00B21924" w:rsidP="006851E3">
      <w:pPr>
        <w:pStyle w:val="Nadpis4"/>
      </w:pPr>
      <w:r>
        <w:fldChar w:fldCharType="begin"/>
      </w:r>
      <w:r>
        <w:instrText>xe "regexPHP:sk\:\:tuke\:\:ursus\:\:Parser"</w:instrText>
      </w:r>
      <w:r>
        <w:fldChar w:fldCharType="end"/>
      </w:r>
      <w:r>
        <w:fldChar w:fldCharType="begin"/>
      </w:r>
      <w:r>
        <w:instrText>xe "sk\:\:tuke\:\:ursus\:\:Parser:regexPHP"</w:instrText>
      </w:r>
      <w:r>
        <w:fldChar w:fldCharType="end"/>
      </w:r>
      <w:r>
        <w:t>final String sk.tuke.ursus.Parser.regexPHP = "(http(s?)://)([A-Za-z0-9])(.[A-Za-z0-9]+)*(.php)"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100" w:name="AAAAAAAABA"/>
      <w:bookmarkEnd w:id="100"/>
      <w:r>
        <w:t xml:space="preserve">Regulárny výraz pre .php URL </w:t>
      </w:r>
    </w:p>
    <w:p w:rsidR="00B21924" w:rsidRDefault="00B21924" w:rsidP="006851E3">
      <w:pPr>
        <w:pStyle w:val="Nadpis4"/>
      </w:pPr>
      <w:r>
        <w:fldChar w:fldCharType="begin"/>
      </w:r>
      <w:r>
        <w:instrText>xe "regexQR:sk\:\:tuke\:\:ursus\:\:Parser"</w:instrText>
      </w:r>
      <w:r>
        <w:fldChar w:fldCharType="end"/>
      </w:r>
      <w:r>
        <w:fldChar w:fldCharType="begin"/>
      </w:r>
      <w:r>
        <w:instrText>xe "sk\:\:tuke\:\:ursus\:\:Parser:regexQR"</w:instrText>
      </w:r>
      <w:r>
        <w:fldChar w:fldCharType="end"/>
      </w:r>
      <w:r>
        <w:t>final String sk.tuke.ursus.Parser.regexQR = "(EVID.C.: (........))"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101" w:name="AAAAAAAABB"/>
      <w:bookmarkEnd w:id="101"/>
      <w:r>
        <w:t xml:space="preserve">Regulárny výraz pre QR kód </w:t>
      </w:r>
    </w:p>
    <w:p w:rsidR="00B21924" w:rsidRDefault="00B21924" w:rsidP="006851E3">
      <w:pPr>
        <w:pStyle w:val="Nadpis4"/>
      </w:pPr>
      <w:r>
        <w:fldChar w:fldCharType="begin"/>
      </w:r>
      <w:r>
        <w:instrText>xe "regexXML:sk\:\:tuke\:\:ursus\:\:Parser"</w:instrText>
      </w:r>
      <w:r>
        <w:fldChar w:fldCharType="end"/>
      </w:r>
      <w:r>
        <w:fldChar w:fldCharType="begin"/>
      </w:r>
      <w:r>
        <w:instrText>xe "sk\:\:tuke\:\:ursus\:\:Parser:regexXML"</w:instrText>
      </w:r>
      <w:r>
        <w:fldChar w:fldCharType="end"/>
      </w:r>
      <w:r>
        <w:t>final String sk.tuke.ursus.Parser.regexXML = "(http(s?)://)([A-Za-z0-9])(.[A-Za-z0-9]+)*(.xml)"</w:t>
      </w:r>
      <w:r>
        <w:rPr>
          <w:rFonts w:ascii="Courier New" w:hAnsi="Courier New" w:cs="Courier New"/>
        </w:rPr>
        <w:t xml:space="preserve"> [static]</w:t>
      </w:r>
    </w:p>
    <w:p w:rsidR="00B21924" w:rsidRDefault="00B21924" w:rsidP="009249A7">
      <w:pPr>
        <w:pStyle w:val="BodyText"/>
        <w:adjustRightInd/>
        <w:ind w:left="360" w:firstLine="360"/>
      </w:pPr>
      <w:bookmarkStart w:id="102" w:name="AAAAAAAABC"/>
      <w:bookmarkEnd w:id="102"/>
      <w:r>
        <w:t xml:space="preserve">Regulárny výraz pre .xml URL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103" w:name="_Toc324534092"/>
      <w:r>
        <w:t>Dokumentácia triedy sk.tuke.ursus.customViews.RectangleView</w:t>
      </w:r>
      <w:bookmarkEnd w:id="103"/>
    </w:p>
    <w:p w:rsidR="00B21924" w:rsidRDefault="00B21924" w:rsidP="009249A7">
      <w:pPr>
        <w:widowControl w:val="0"/>
        <w:adjustRightInd w:val="0"/>
        <w:ind w:firstLine="576"/>
      </w:pPr>
      <w:r>
        <w:t>Dedí od bázovej triedy View.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4" w:name="_Toc324534093"/>
      <w:r>
        <w:t>Verejné metódy</w:t>
      </w:r>
      <w:bookmarkEnd w:id="104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rPr>
          <w:b/>
          <w:bCs/>
        </w:rPr>
        <w:t>RectangleView</w:t>
      </w:r>
      <w:r>
        <w:t xml:space="preserve"> (Context context, AttributeSet attrs)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5" w:name="_Toc324534094"/>
      <w:r>
        <w:t>Chránené metódy</w:t>
      </w:r>
      <w:bookmarkEnd w:id="105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onDraw</w:t>
      </w:r>
      <w:r>
        <w:t xml:space="preserve"> (Canvas canvas)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onMeasure</w:t>
      </w:r>
      <w:r>
        <w:t xml:space="preserve"> (int widthMeasureSpec, int heightMeasureSpec)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6" w:name="_Toc324534095"/>
      <w:r>
        <w:t>Detailný popis</w:t>
      </w:r>
      <w:bookmarkEnd w:id="106"/>
    </w:p>
    <w:p w:rsidR="00B21924" w:rsidRDefault="00B21924" w:rsidP="009249A7">
      <w:pPr>
        <w:pStyle w:val="BodyText"/>
        <w:ind w:firstLine="720"/>
      </w:pPr>
      <w:r>
        <w:t xml:space="preserve">Vlastný view, štvorec, odrážka pri tlačidle v resulte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lastRenderedPageBreak/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7" w:name="_Toc324534096"/>
      <w:r>
        <w:t>Dokumentácia konštruktoru a deštruktoru</w:t>
      </w:r>
      <w:bookmarkEnd w:id="107"/>
    </w:p>
    <w:p w:rsidR="00B21924" w:rsidRDefault="00B21924" w:rsidP="006851E3">
      <w:pPr>
        <w:pStyle w:val="Nadpis4"/>
      </w:pPr>
      <w:r>
        <w:fldChar w:fldCharType="begin"/>
      </w:r>
      <w:r>
        <w:instrText>xe "RectangleView:sk\:\:tuke\:\:ursus\:\:customViews\:\:RectangleView"</w:instrText>
      </w:r>
      <w:r>
        <w:fldChar w:fldCharType="end"/>
      </w:r>
      <w:r>
        <w:fldChar w:fldCharType="begin"/>
      </w:r>
      <w:r>
        <w:instrText>xe "sk\:\:tuke\:\:ursus\:\:customViews\:\:RectangleView:RectangleView"</w:instrText>
      </w:r>
      <w:r>
        <w:fldChar w:fldCharType="end"/>
      </w:r>
      <w:r>
        <w:t xml:space="preserve">sk.tuke.ursus.customViews.RectangleView.RectangleView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08" w:name="AAAAAAAADV"/>
      <w:bookmarkEnd w:id="108"/>
      <w:r>
        <w:t xml:space="preserve">Konštruktor, vypočíta veľkosť pre dané rozlíšenie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/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09" w:name="_Toc324534097"/>
      <w:r>
        <w:t>Dokumentácia k metódam</w:t>
      </w:r>
      <w:bookmarkEnd w:id="109"/>
    </w:p>
    <w:p w:rsidR="00B21924" w:rsidRDefault="00B21924" w:rsidP="006851E3">
      <w:pPr>
        <w:pStyle w:val="Nadpis4"/>
      </w:pPr>
      <w:r>
        <w:fldChar w:fldCharType="begin"/>
      </w:r>
      <w:r>
        <w:instrText>xe "onDraw:sk\:\:tuke\:\:ursus\:\:customViews\:\:RectangleView"</w:instrText>
      </w:r>
      <w:r>
        <w:fldChar w:fldCharType="end"/>
      </w:r>
      <w:r>
        <w:fldChar w:fldCharType="begin"/>
      </w:r>
      <w:r>
        <w:instrText>xe "sk\:\:tuke\:\:ursus\:\:customViews\:\:RectangleView:onDraw"</w:instrText>
      </w:r>
      <w:r>
        <w:fldChar w:fldCharType="end"/>
      </w:r>
      <w:r>
        <w:t xml:space="preserve">void sk.tuke.ursus.customViews.RectangleView.onDraw (Canvas </w:t>
      </w:r>
      <w:r>
        <w:rPr>
          <w:i/>
          <w:iCs/>
        </w:rPr>
        <w:t>canvas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0" w:name="AAAAAAAADW"/>
      <w:bookmarkEnd w:id="110"/>
      <w:r>
        <w:t xml:space="preserve">Metóda onDraw </w:t>
      </w:r>
    </w:p>
    <w:p w:rsidR="00B21924" w:rsidRDefault="00B21924" w:rsidP="006851E3">
      <w:pPr>
        <w:pStyle w:val="Nadpis4"/>
      </w:pPr>
      <w:r>
        <w:fldChar w:fldCharType="begin"/>
      </w:r>
      <w:r>
        <w:instrText>xe "onMeasure:sk\:\:tuke\:\:ursus\:\:customViews\:\:RectangleView"</w:instrText>
      </w:r>
      <w:r>
        <w:fldChar w:fldCharType="end"/>
      </w:r>
      <w:r>
        <w:fldChar w:fldCharType="begin"/>
      </w:r>
      <w:r>
        <w:instrText>xe "sk\:\:tuke\:\:ursus\:\:customViews\:\:RectangleView:onMeasure"</w:instrText>
      </w:r>
      <w:r>
        <w:fldChar w:fldCharType="end"/>
      </w:r>
      <w:r>
        <w:t xml:space="preserve">void sk.tuke.ursus.customViews.RectangleView.onMeasure (int </w:t>
      </w:r>
      <w:r>
        <w:rPr>
          <w:i/>
          <w:iCs/>
        </w:rPr>
        <w:t>widthMeasureSpec</w:t>
      </w:r>
      <w:r>
        <w:t xml:space="preserve">, int </w:t>
      </w:r>
      <w:r>
        <w:rPr>
          <w:i/>
          <w:iCs/>
        </w:rPr>
        <w:t>heightMeasureSpec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1" w:name="AAAAAAAADX"/>
      <w:bookmarkEnd w:id="111"/>
      <w:r>
        <w:t xml:space="preserve">Metóda onMeasure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112" w:name="_Toc324534098"/>
      <w:r>
        <w:t>Dokumentácia triedy sk.tuke.ursus.activities.Result</w:t>
      </w:r>
      <w:bookmarkEnd w:id="112"/>
    </w:p>
    <w:p w:rsidR="00B21924" w:rsidRDefault="00B21924" w:rsidP="009249A7">
      <w:pPr>
        <w:widowControl w:val="0"/>
        <w:adjustRightInd w:val="0"/>
        <w:ind w:firstLine="576"/>
      </w:pPr>
      <w:r>
        <w:t>Dedí od bázových tried Activity a OnTouchListener.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3" w:name="_Toc324534099"/>
      <w:r>
        <w:t>Triedy</w:t>
      </w:r>
      <w:bookmarkEnd w:id="113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class </w:t>
      </w:r>
      <w:r>
        <w:rPr>
          <w:b/>
          <w:bCs/>
        </w:rPr>
        <w:t>UploadTask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4" w:name="_Toc324534100"/>
      <w:r>
        <w:t>Verejné metódy</w:t>
      </w:r>
      <w:bookmarkEnd w:id="114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boolean </w:t>
      </w:r>
      <w:r>
        <w:rPr>
          <w:b/>
          <w:bCs/>
        </w:rPr>
        <w:t>onTouch</w:t>
      </w:r>
      <w:r>
        <w:t xml:space="preserve"> (View v, MotionEvent event)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5" w:name="_Toc324534101"/>
      <w:r>
        <w:t>Chránené metódy</w:t>
      </w:r>
      <w:bookmarkEnd w:id="115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6" w:name="_Toc324534102"/>
      <w:r>
        <w:lastRenderedPageBreak/>
        <w:t>Detailný popis</w:t>
      </w:r>
      <w:bookmarkEnd w:id="116"/>
    </w:p>
    <w:p w:rsidR="00B21924" w:rsidRDefault="00B21924" w:rsidP="009249A7">
      <w:pPr>
        <w:pStyle w:val="BodyText"/>
        <w:ind w:firstLine="720"/>
      </w:pPr>
      <w:r>
        <w:t xml:space="preserve">Aktivita výsledkov inventúry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Brecka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17" w:name="_Toc324534103"/>
      <w:r>
        <w:t>Dokumentácia k metódam</w:t>
      </w:r>
      <w:bookmarkEnd w:id="117"/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"onCreate:sk\:\:tuke\:\:ursus\:\:activities\:\:Result"</w:instrText>
      </w:r>
      <w:r>
        <w:fldChar w:fldCharType="end"/>
      </w:r>
      <w:r>
        <w:fldChar w:fldCharType="begin"/>
      </w:r>
      <w:r>
        <w:instrText>xe "sk\:\:tuke\:\:ursus\:\:activities\:\:Result:onCreate"</w:instrText>
      </w:r>
      <w:r>
        <w:fldChar w:fldCharType="end"/>
      </w:r>
      <w:r>
        <w:t xml:space="preserve">void sk.tuke.ursus.activities.Result.onCreate (Bundle </w:t>
      </w:r>
      <w:r>
        <w:rPr>
          <w:i/>
          <w:iCs/>
        </w:rPr>
        <w:t>savedInstanceState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8" w:name="AAAAAAAABY"/>
      <w:bookmarkEnd w:id="118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"onCreateDialog:sk\:\:tuke\:\:ursus\:\:activities\:\:Result"</w:instrText>
      </w:r>
      <w:r>
        <w:fldChar w:fldCharType="end"/>
      </w:r>
      <w:r>
        <w:fldChar w:fldCharType="begin"/>
      </w:r>
      <w:r>
        <w:instrText>xe "sk\:\:tuke\:\:ursus\:\:activities\:\:Result:onCreateDialog"</w:instrText>
      </w:r>
      <w:r>
        <w:fldChar w:fldCharType="end"/>
      </w:r>
      <w:r>
        <w:t xml:space="preserve">Dialog sk.tuke.ursus.activities.Result.onCreateDialog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9249A7">
      <w:pPr>
        <w:pStyle w:val="BodyText"/>
        <w:adjustRightInd/>
        <w:ind w:left="360" w:firstLine="360"/>
      </w:pPr>
      <w:bookmarkStart w:id="119" w:name="AAAAAAAABZ"/>
      <w:bookmarkEnd w:id="119"/>
      <w:r>
        <w:t xml:space="preserve">Vytvorí dialógy </w:t>
      </w:r>
    </w:p>
    <w:p w:rsidR="00B21924" w:rsidRDefault="00B21924" w:rsidP="006851E3">
      <w:pPr>
        <w:pStyle w:val="Nadpis4"/>
      </w:pPr>
      <w:r>
        <w:fldChar w:fldCharType="begin"/>
      </w:r>
      <w:r>
        <w:instrText>xe "onTouch:sk\:\:tuke\:\:ursus\:\:activities\:\:Result"</w:instrText>
      </w:r>
      <w:r>
        <w:fldChar w:fldCharType="end"/>
      </w:r>
      <w:r>
        <w:fldChar w:fldCharType="begin"/>
      </w:r>
      <w:r>
        <w:instrText>xe "sk\:\:tuke\:\:ursus\:\:activities\:\:Result:onTouch"</w:instrText>
      </w:r>
      <w:r>
        <w:fldChar w:fldCharType="end"/>
      </w:r>
      <w:r>
        <w:t xml:space="preserve">boolean sk.tuke.ursus.activities.Result.onTouch (View </w:t>
      </w:r>
      <w:r>
        <w:rPr>
          <w:i/>
          <w:iCs/>
        </w:rPr>
        <w:t>v</w:t>
      </w:r>
      <w:r>
        <w:t xml:space="preserve">, MotionEvent </w:t>
      </w:r>
      <w:r>
        <w:rPr>
          <w:i/>
          <w:iCs/>
        </w:rPr>
        <w:t>event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20" w:name="AAAAAAAACA"/>
      <w:bookmarkEnd w:id="120"/>
      <w:r>
        <w:t xml:space="preserve">Metóda onTouch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49A7" w:rsidRPr="009249A7" w:rsidRDefault="00B21924" w:rsidP="009249A7">
      <w:pPr>
        <w:pStyle w:val="PodNadpisKapitoly"/>
      </w:pPr>
      <w:bookmarkStart w:id="121" w:name="_Toc324534104"/>
      <w:r>
        <w:t>Dokumentácia triedy sk.tuke.ursus.ResultsReport</w:t>
      </w:r>
      <w:bookmarkEnd w:id="121"/>
    </w:p>
    <w:p w:rsidR="00B21924" w:rsidRDefault="009249A7" w:rsidP="009249A7">
      <w:pPr>
        <w:pStyle w:val="Nadpis3"/>
        <w:numPr>
          <w:ilvl w:val="0"/>
          <w:numId w:val="0"/>
        </w:numPr>
        <w:ind w:left="680"/>
      </w:pPr>
      <w:bookmarkStart w:id="122" w:name="_Toc324534105"/>
      <w:r>
        <w:t>V</w:t>
      </w:r>
      <w:r w:rsidR="00B21924">
        <w:fldChar w:fldCharType="begin"/>
      </w:r>
      <w:r w:rsidR="00B21924">
        <w:instrText>tc  \l 0 "2sk.tuke.ursus.ResultsReport"</w:instrText>
      </w:r>
      <w:r w:rsidR="00B21924">
        <w:fldChar w:fldCharType="end"/>
      </w:r>
      <w:r w:rsidR="00B21924">
        <w:fldChar w:fldCharType="begin"/>
      </w:r>
      <w:r w:rsidR="00B21924">
        <w:instrText>xe "sk.tuke.ursus.ResultsReport"</w:instrText>
      </w:r>
      <w:r w:rsidR="00B21924">
        <w:fldChar w:fldCharType="end"/>
      </w:r>
      <w:bookmarkStart w:id="123" w:name="AAAAAAAABD"/>
      <w:bookmarkEnd w:id="123"/>
      <w:r w:rsidR="00B21924">
        <w:t>erejné metódy</w:t>
      </w:r>
      <w:bookmarkEnd w:id="122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rPr>
          <w:b/>
          <w:bCs/>
        </w:rPr>
        <w:t>ResultsReport</w:t>
      </w:r>
      <w:r>
        <w:t xml:space="preserve"> (</w:t>
      </w:r>
      <w:r>
        <w:rPr>
          <w:b/>
          <w:bCs/>
        </w:rPr>
        <w:t>Room</w:t>
      </w:r>
      <w:r>
        <w:t xml:space="preserve"> currentRoom, ArrayList&lt; String &gt; recipients)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composeEmailNotification</w:t>
      </w:r>
      <w:r>
        <w:t xml:space="preserve"> (String response)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getEmailMessage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getReport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getFileName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String[] </w:t>
      </w:r>
      <w:r>
        <w:rPr>
          <w:b/>
          <w:bCs/>
        </w:rPr>
        <w:t>getAddress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getSubject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getPrintableDate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String </w:t>
      </w:r>
      <w:r>
        <w:rPr>
          <w:b/>
          <w:bCs/>
        </w:rPr>
        <w:t>getCurrentDate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24" w:name="_Toc324534106"/>
      <w:r>
        <w:t>Detailný popis</w:t>
      </w:r>
      <w:bookmarkEnd w:id="124"/>
    </w:p>
    <w:p w:rsidR="00B21924" w:rsidRDefault="00B21924" w:rsidP="009249A7">
      <w:pPr>
        <w:pStyle w:val="BodyText"/>
        <w:ind w:firstLine="720"/>
      </w:pPr>
      <w:r>
        <w:t xml:space="preserve">Výsledná správa výsledkov inventúry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25" w:name="_Toc324534107"/>
      <w:r>
        <w:lastRenderedPageBreak/>
        <w:t>Dokumentácia konštruktoru a deštruktoru</w:t>
      </w:r>
      <w:bookmarkEnd w:id="125"/>
    </w:p>
    <w:p w:rsidR="00B21924" w:rsidRDefault="00B21924" w:rsidP="006851E3">
      <w:pPr>
        <w:pStyle w:val="Nadpis4"/>
      </w:pPr>
      <w:r>
        <w:fldChar w:fldCharType="begin"/>
      </w:r>
      <w:r>
        <w:instrText>xe "ResultsReport:sk\:\:tuke\:\:ursus\:\:ResultsReport"</w:instrText>
      </w:r>
      <w:r>
        <w:fldChar w:fldCharType="end"/>
      </w:r>
      <w:r>
        <w:fldChar w:fldCharType="begin"/>
      </w:r>
      <w:r>
        <w:instrText>xe "sk\:\:tuke\:\:ursus\:\:ResultsReport:ResultsReport"</w:instrText>
      </w:r>
      <w:r>
        <w:fldChar w:fldCharType="end"/>
      </w:r>
      <w:r>
        <w:t xml:space="preserve">sk.tuke.ursus.ResultsReport.ResultsReport (Room </w:t>
      </w:r>
      <w:r>
        <w:rPr>
          <w:i/>
          <w:iCs/>
        </w:rPr>
        <w:t>currentRoom</w:t>
      </w:r>
      <w:r>
        <w:t xml:space="preserve">, ArrayList&lt; String &gt; </w:t>
      </w:r>
      <w:r>
        <w:rPr>
          <w:i/>
          <w:iCs/>
        </w:rPr>
        <w:t>recipients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26" w:name="AAAAAAAABE"/>
      <w:bookmarkEnd w:id="126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currentRoom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Aktuálna miestnosť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recipients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Zoznam príjmateľov e-mailovej notifikácie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27" w:name="_Toc324534108"/>
      <w:r>
        <w:t>Dokumentácia k metódam</w:t>
      </w:r>
      <w:bookmarkEnd w:id="127"/>
    </w:p>
    <w:p w:rsidR="00B21924" w:rsidRDefault="00B21924" w:rsidP="006851E3">
      <w:pPr>
        <w:pStyle w:val="Nadpis4"/>
      </w:pPr>
      <w:r>
        <w:fldChar w:fldCharType="begin"/>
      </w:r>
      <w:r>
        <w:instrText>xe "composeEmailNotification:sk\:\:tuke\:\:ursus\:\:ResultsReport"</w:instrText>
      </w:r>
      <w:r>
        <w:fldChar w:fldCharType="end"/>
      </w:r>
      <w:r>
        <w:fldChar w:fldCharType="begin"/>
      </w:r>
      <w:r>
        <w:instrText>xe "sk\:\:tuke\:\:ursus\:\:ResultsReport:composeEmailNotification"</w:instrText>
      </w:r>
      <w:r>
        <w:fldChar w:fldCharType="end"/>
      </w:r>
      <w:r>
        <w:t xml:space="preserve">void sk.tuke.ursus.ResultsReport.composeEmailNotification (String </w:t>
      </w:r>
      <w:r>
        <w:rPr>
          <w:i/>
          <w:iCs/>
        </w:rPr>
        <w:t>response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28" w:name="AAAAAAAABF"/>
      <w:bookmarkEnd w:id="128"/>
      <w:r>
        <w:t xml:space="preserve">Zostrojí e-mailovú notifikáciu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response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Odpoveď servra, URL na uloženú správu vo formáte HTML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"getAddress:sk\:\:tuke\:\:ursus\:\:ResultsReport"</w:instrText>
      </w:r>
      <w:r>
        <w:fldChar w:fldCharType="end"/>
      </w:r>
      <w:r>
        <w:fldChar w:fldCharType="begin"/>
      </w:r>
      <w:r>
        <w:instrText>xe "sk\:\:tuke\:\:ursus\:\:ResultsReport:getAddress"</w:instrText>
      </w:r>
      <w:r>
        <w:fldChar w:fldCharType="end"/>
      </w:r>
      <w:r>
        <w:t>String [] sk.tuke.ursus.ResultsReport.getAddress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29" w:name="AAAAAAAABG"/>
      <w:bookmarkEnd w:id="129"/>
      <w:r>
        <w:t xml:space="preserve">Vráti e-mailové adresy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E-mailové adresy </w:t>
      </w:r>
    </w:p>
    <w:p w:rsidR="00B21924" w:rsidRDefault="00B21924" w:rsidP="006851E3">
      <w:pPr>
        <w:pStyle w:val="Nadpis4"/>
      </w:pPr>
      <w:r>
        <w:fldChar w:fldCharType="begin"/>
      </w:r>
      <w:r>
        <w:instrText>xe "getCurrentDate:sk\:\:tuke\:\:ursus\:\:ResultsReport"</w:instrText>
      </w:r>
      <w:r>
        <w:fldChar w:fldCharType="end"/>
      </w:r>
      <w:r>
        <w:fldChar w:fldCharType="begin"/>
      </w:r>
      <w:r>
        <w:instrText>xe "sk\:\:tuke\:\:ursus\:\:ResultsReport:getCurrentDate"</w:instrText>
      </w:r>
      <w:r>
        <w:fldChar w:fldCharType="end"/>
      </w:r>
      <w:r>
        <w:t>String sk.tuke.ursus.ResultsReport.getCurrentDate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0" w:name="AAAAAAAABH"/>
      <w:bookmarkEnd w:id="130"/>
      <w:r>
        <w:t xml:space="preserve">Vráti aktuálny dátum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Aktuálny Dátum </w:t>
      </w:r>
    </w:p>
    <w:p w:rsidR="00B21924" w:rsidRDefault="00B21924" w:rsidP="006851E3">
      <w:pPr>
        <w:pStyle w:val="Nadpis4"/>
      </w:pPr>
      <w:r>
        <w:fldChar w:fldCharType="begin"/>
      </w:r>
      <w:r>
        <w:instrText>xe "getEmailMessage:sk\:\:tuke\:\:ursus\:\:ResultsReport"</w:instrText>
      </w:r>
      <w:r>
        <w:fldChar w:fldCharType="end"/>
      </w:r>
      <w:r>
        <w:fldChar w:fldCharType="begin"/>
      </w:r>
      <w:r>
        <w:instrText>xe "sk\:\:tuke\:\:ursus\:\:ResultsReport:getEmailMessage"</w:instrText>
      </w:r>
      <w:r>
        <w:fldChar w:fldCharType="end"/>
      </w:r>
      <w:r>
        <w:t>String sk.tuke.ursus.ResultsReport.getEmailMessage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1" w:name="AAAAAAAABI"/>
      <w:bookmarkEnd w:id="131"/>
      <w:r>
        <w:t xml:space="preserve">Vráti e-mailovú notifikáciu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E-mailová notifikácia </w:t>
      </w:r>
    </w:p>
    <w:p w:rsidR="00B21924" w:rsidRDefault="00B21924" w:rsidP="006851E3">
      <w:pPr>
        <w:pStyle w:val="Nadpis4"/>
      </w:pPr>
      <w:r>
        <w:fldChar w:fldCharType="begin"/>
      </w:r>
      <w:r>
        <w:instrText>xe "getFileName:sk\:\:tuke\:\:ursus\:\:ResultsReport"</w:instrText>
      </w:r>
      <w:r>
        <w:fldChar w:fldCharType="end"/>
      </w:r>
      <w:r>
        <w:fldChar w:fldCharType="begin"/>
      </w:r>
      <w:r>
        <w:instrText>xe "sk\:\:tuke\:\:ursus\:\:ResultsReport:getFileName"</w:instrText>
      </w:r>
      <w:r>
        <w:fldChar w:fldCharType="end"/>
      </w:r>
      <w:r>
        <w:t>String sk.tuke.ursus.ResultsReport.getFileName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2" w:name="AAAAAAAABJ"/>
      <w:bookmarkEnd w:id="132"/>
      <w:r>
        <w:t xml:space="preserve">Vráti názov súboru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lastRenderedPageBreak/>
        <w:t>Návratová hodnota:</w:t>
      </w:r>
    </w:p>
    <w:p w:rsidR="00B21924" w:rsidRDefault="00B21924" w:rsidP="00B21924">
      <w:pPr>
        <w:pStyle w:val="DescContinue2"/>
      </w:pPr>
      <w:r>
        <w:t xml:space="preserve">Názov súboru </w:t>
      </w:r>
    </w:p>
    <w:p w:rsidR="00B21924" w:rsidRDefault="00B21924" w:rsidP="006851E3">
      <w:pPr>
        <w:pStyle w:val="Nadpis4"/>
      </w:pPr>
      <w:r>
        <w:fldChar w:fldCharType="begin"/>
      </w:r>
      <w:r>
        <w:instrText>xe "getPrintableDate:sk\:\:tuke\:\:ursus\:\:ResultsReport"</w:instrText>
      </w:r>
      <w:r>
        <w:fldChar w:fldCharType="end"/>
      </w:r>
      <w:r>
        <w:fldChar w:fldCharType="begin"/>
      </w:r>
      <w:r>
        <w:instrText>xe "sk\:\:tuke\:\:ursus\:\:ResultsReport:getPrintableDate"</w:instrText>
      </w:r>
      <w:r>
        <w:fldChar w:fldCharType="end"/>
      </w:r>
      <w:r>
        <w:t>String sk.tuke.ursus.ResultsReport.getPrintableDate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3" w:name="AAAAAAAABK"/>
      <w:bookmarkEnd w:id="133"/>
      <w:r>
        <w:t xml:space="preserve">Vráti dátum, ktorý môže byť </w:t>
      </w:r>
      <w:proofErr w:type="gramStart"/>
      <w:r>
        <w:t>vo</w:t>
      </w:r>
      <w:proofErr w:type="gramEnd"/>
      <w:r>
        <w:t xml:space="preserve"> validnej URL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Dátum </w:t>
      </w:r>
    </w:p>
    <w:p w:rsidR="00B21924" w:rsidRDefault="00B21924" w:rsidP="006851E3">
      <w:pPr>
        <w:pStyle w:val="Nadpis4"/>
      </w:pPr>
      <w:r>
        <w:fldChar w:fldCharType="begin"/>
      </w:r>
      <w:r>
        <w:instrText>xe "getReport:sk\:\:tuke\:\:ursus\:\:ResultsReport"</w:instrText>
      </w:r>
      <w:r>
        <w:fldChar w:fldCharType="end"/>
      </w:r>
      <w:r>
        <w:fldChar w:fldCharType="begin"/>
      </w:r>
      <w:r>
        <w:instrText>xe "sk\:\:tuke\:\:ursus\:\:ResultsReport:getReport"</w:instrText>
      </w:r>
      <w:r>
        <w:fldChar w:fldCharType="end"/>
      </w:r>
      <w:r>
        <w:t>String sk.tuke.ursus.ResultsReport.getReport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4" w:name="AAAAAAAABL"/>
      <w:bookmarkEnd w:id="134"/>
      <w:r>
        <w:t xml:space="preserve">Vráti správu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Správa </w:t>
      </w:r>
    </w:p>
    <w:p w:rsidR="00B21924" w:rsidRDefault="00B21924" w:rsidP="006851E3">
      <w:pPr>
        <w:pStyle w:val="Nadpis4"/>
      </w:pPr>
      <w:r>
        <w:fldChar w:fldCharType="begin"/>
      </w:r>
      <w:r>
        <w:instrText>xe "getSubject:sk\:\:tuke\:\:ursus\:\:ResultsReport"</w:instrText>
      </w:r>
      <w:r>
        <w:fldChar w:fldCharType="end"/>
      </w:r>
      <w:r>
        <w:fldChar w:fldCharType="begin"/>
      </w:r>
      <w:r>
        <w:instrText>xe "sk\:\:tuke\:\:ursus\:\:ResultsReport:getSubject"</w:instrText>
      </w:r>
      <w:r>
        <w:fldChar w:fldCharType="end"/>
      </w:r>
      <w:r>
        <w:t>String sk.tuke.ursus.ResultsReport.getSubject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35" w:name="AAAAAAAABM"/>
      <w:bookmarkEnd w:id="135"/>
      <w:r>
        <w:t xml:space="preserve">Vráti predmet správy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Predmet správy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PodNadpisKapitoly"/>
      </w:pPr>
      <w:bookmarkStart w:id="136" w:name="_Toc324534109"/>
      <w:r>
        <w:t>Dokumentácia triedy sk.tuke.ursus.entities.Room</w:t>
      </w:r>
      <w:bookmarkEnd w:id="136"/>
    </w:p>
    <w:p w:rsidR="00B21924" w:rsidRDefault="00B21924" w:rsidP="009249A7">
      <w:pPr>
        <w:widowControl w:val="0"/>
        <w:adjustRightInd w:val="0"/>
        <w:ind w:firstLine="576"/>
      </w:pPr>
      <w:r>
        <w:t>Dedí od bázovej triedy Serializable.</w:t>
      </w: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37" w:name="_Toc324534110"/>
      <w:r>
        <w:t>Verejné metódy</w:t>
      </w:r>
      <w:bookmarkEnd w:id="137"/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Room</w:t>
      </w:r>
      <w:r>
        <w:t xml:space="preserve"> (String name)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addItem</w:t>
      </w:r>
      <w:r>
        <w:t xml:space="preserve"> (</w:t>
      </w:r>
      <w:r>
        <w:rPr>
          <w:b/>
          <w:bCs/>
        </w:rPr>
        <w:t>Item</w:t>
      </w:r>
      <w:r>
        <w:t xml:space="preserve"> item)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reset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String </w:t>
      </w:r>
      <w:r>
        <w:rPr>
          <w:b/>
          <w:bCs/>
        </w:rPr>
        <w:t>getName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List&lt; </w:t>
      </w:r>
      <w:r>
        <w:rPr>
          <w:b/>
          <w:bCs/>
        </w:rPr>
        <w:t>Item</w:t>
      </w:r>
      <w:r>
        <w:t xml:space="preserve"> &gt; </w:t>
      </w:r>
      <w:r>
        <w:rPr>
          <w:b/>
          <w:bCs/>
        </w:rPr>
        <w:t>getContentList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int </w:t>
      </w:r>
      <w:r>
        <w:rPr>
          <w:b/>
          <w:bCs/>
        </w:rPr>
        <w:t>getMissingCount</w:t>
      </w:r>
      <w:r>
        <w:t xml:space="preserve"> ()</w:t>
      </w:r>
    </w:p>
    <w:p w:rsidR="00B21924" w:rsidRDefault="00B21924" w:rsidP="009249A7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int </w:t>
      </w:r>
      <w:r>
        <w:rPr>
          <w:b/>
          <w:bCs/>
        </w:rPr>
        <w:t>getInStockCount</w:t>
      </w:r>
      <w:r>
        <w:t xml:space="preserve"> ()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38" w:name="_Toc324534111"/>
      <w:r>
        <w:t>Detailný popis</w:t>
      </w:r>
      <w:bookmarkEnd w:id="138"/>
    </w:p>
    <w:p w:rsidR="00B21924" w:rsidRDefault="00B21924" w:rsidP="009249A7">
      <w:pPr>
        <w:pStyle w:val="BodyText"/>
        <w:ind w:firstLine="680"/>
      </w:pPr>
      <w:r>
        <w:t xml:space="preserve">Miestnosť s položkami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9249A7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39" w:name="_Toc324534112"/>
      <w:r>
        <w:lastRenderedPageBreak/>
        <w:t>Dokumentácia konštruktoru a deštruktoru</w:t>
      </w:r>
      <w:bookmarkEnd w:id="139"/>
    </w:p>
    <w:p w:rsidR="00B21924" w:rsidRDefault="00B21924" w:rsidP="006851E3">
      <w:pPr>
        <w:pStyle w:val="Nadpis4"/>
      </w:pPr>
      <w:r>
        <w:fldChar w:fldCharType="begin"/>
      </w:r>
      <w:r>
        <w:instrText>xe "Room:sk\:\:tuke\:\:ursus\:\:entities\:\:Room"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"sk\:\:tuke\:\:ursus\:\:entities\:\:Room:Room"</w:instrText>
      </w:r>
      <w:r>
        <w:fldChar w:fldCharType="end"/>
      </w:r>
      <w:r>
        <w:t xml:space="preserve">sk.tuke.ursus.entities.Room.Room (String </w:t>
      </w:r>
      <w:r>
        <w:rPr>
          <w:i/>
          <w:iCs/>
        </w:rPr>
        <w:t>name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40" w:name="AAAAAAAAEO"/>
      <w:bookmarkEnd w:id="140"/>
      <w:r>
        <w:t xml:space="preserve">Konštruktor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Meno miestnosti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9249A7">
      <w:pPr>
        <w:pStyle w:val="Nadpis3"/>
        <w:numPr>
          <w:ilvl w:val="0"/>
          <w:numId w:val="0"/>
        </w:numPr>
      </w:pPr>
      <w:bookmarkStart w:id="141" w:name="_Toc324534113"/>
      <w:r>
        <w:t>Dokumentácia k metódam</w:t>
      </w:r>
      <w:bookmarkEnd w:id="141"/>
    </w:p>
    <w:p w:rsidR="00B21924" w:rsidRDefault="00B21924" w:rsidP="006851E3">
      <w:pPr>
        <w:pStyle w:val="Nadpis4"/>
      </w:pPr>
      <w:r>
        <w:fldChar w:fldCharType="begin"/>
      </w:r>
      <w:r>
        <w:instrText>xe "addItem:sk\:\:tuke\:\:ursus\:\:entities\:\:Room"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"sk\:\:tuke\:\:ursus\:\:entities\:\:Room:addItem"</w:instrText>
      </w:r>
      <w:r>
        <w:fldChar w:fldCharType="end"/>
      </w:r>
      <w:r>
        <w:t xml:space="preserve">void sk.tuke.ursus.entities.Room.addItem (Item </w:t>
      </w:r>
      <w:r>
        <w:rPr>
          <w:i/>
          <w:iCs/>
        </w:rPr>
        <w:t>item</w:t>
      </w:r>
      <w:r>
        <w:t>)</w:t>
      </w:r>
    </w:p>
    <w:p w:rsidR="00B21924" w:rsidRDefault="00B21924" w:rsidP="009249A7">
      <w:pPr>
        <w:pStyle w:val="BodyText"/>
        <w:adjustRightInd/>
        <w:ind w:left="360" w:firstLine="360"/>
      </w:pPr>
      <w:bookmarkStart w:id="142" w:name="AAAAAAAAEP"/>
      <w:bookmarkEnd w:id="142"/>
      <w:r>
        <w:t xml:space="preserve">Pridá položku do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Položka, ktorú chceme pridať do miestnosti </w:t>
            </w:r>
          </w:p>
        </w:tc>
      </w:tr>
    </w:tbl>
    <w:p w:rsidR="00B21924" w:rsidRDefault="00B21924" w:rsidP="006851E3">
      <w:pPr>
        <w:pStyle w:val="Nadpis4"/>
      </w:pPr>
      <w:r>
        <w:fldChar w:fldCharType="begin"/>
      </w:r>
      <w:r>
        <w:instrText>xe "getContentList:sk\:\:tuke\:\:ursus\:\:entities\:\:Room"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"sk\:\:tuke\:\:ursus\:\:entities\:\:Room:getContentList"</w:instrText>
      </w:r>
      <w:r>
        <w:fldChar w:fldCharType="end"/>
      </w:r>
      <w:r>
        <w:t>List&lt;Item&gt; sk.tuke.ursus.entities.Room.getContentList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3" w:name="AAAAAAAAEQ"/>
      <w:bookmarkEnd w:id="143"/>
      <w:r>
        <w:t xml:space="preserve">Vráti obsah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Obsah miestnosti </w:t>
      </w:r>
    </w:p>
    <w:p w:rsidR="00B21924" w:rsidRDefault="00B21924" w:rsidP="006851E3">
      <w:pPr>
        <w:pStyle w:val="Nadpis4"/>
      </w:pPr>
      <w:r>
        <w:fldChar w:fldCharType="begin"/>
      </w:r>
      <w:r>
        <w:instrText>xe "getInStockCount:sk\:\:tuke\:\:ursus\:\:entities\:\:Room"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"sk\:\:tuke\:\:ursus\:\:entities\:\:Room:getInStockCount"</w:instrText>
      </w:r>
      <w:r>
        <w:fldChar w:fldCharType="end"/>
      </w:r>
      <w:r>
        <w:t>int sk.tuke.ursus.entities.Room.getInStockCount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4" w:name="AAAAAAAAER"/>
      <w:bookmarkEnd w:id="144"/>
      <w:r>
        <w:t xml:space="preserve">Vráti počet položiek </w:t>
      </w:r>
      <w:proofErr w:type="gramStart"/>
      <w:r>
        <w:t>na</w:t>
      </w:r>
      <w:proofErr w:type="gramEnd"/>
      <w:r>
        <w:t xml:space="preserve"> sklade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Počet položiek </w:t>
      </w:r>
      <w:proofErr w:type="gramStart"/>
      <w:r>
        <w:t>na</w:t>
      </w:r>
      <w:proofErr w:type="gramEnd"/>
      <w:r>
        <w:t xml:space="preserve"> sklade </w:t>
      </w:r>
    </w:p>
    <w:p w:rsidR="00B21924" w:rsidRDefault="00B21924" w:rsidP="006851E3">
      <w:pPr>
        <w:pStyle w:val="Nadpis4"/>
      </w:pPr>
      <w:r>
        <w:fldChar w:fldCharType="begin"/>
      </w:r>
      <w:r>
        <w:instrText>xe "getMissingCount:sk\:\:tuke\:\:ursus\:\:entities\:\:Room"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"sk\:\:tuke\:\:ursus\:\:entities\:\:Room:getMissingCount"</w:instrText>
      </w:r>
      <w:r>
        <w:fldChar w:fldCharType="end"/>
      </w:r>
      <w:r>
        <w:t>int sk.tuke.ursus.entities.Room.getMissingCount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5" w:name="AAAAAAAAES"/>
      <w:bookmarkEnd w:id="145"/>
      <w:r>
        <w:t xml:space="preserve">Vráti počet chýbajúcich položiek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Pocet chýbajúcich položiek </w:t>
      </w:r>
    </w:p>
    <w:p w:rsidR="00B21924" w:rsidRDefault="00B21924" w:rsidP="006851E3">
      <w:pPr>
        <w:pStyle w:val="Nadpis4"/>
      </w:pPr>
      <w:r>
        <w:fldChar w:fldCharType="begin"/>
      </w:r>
      <w:r>
        <w:instrText>xe "getName:sk\:\:tuke\:\:ursus\:\:entities\:\:Room"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"sk\:\:tuke\:\:ursus\:\:entities\:\:Room:getName"</w:instrText>
      </w:r>
      <w:r>
        <w:fldChar w:fldCharType="end"/>
      </w:r>
      <w:r>
        <w:t>String sk.tuke.ursus.entities.Room.getName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6" w:name="AAAAAAAAET"/>
      <w:bookmarkEnd w:id="146"/>
      <w:r>
        <w:t xml:space="preserve">Vráti meno miestnosti </w:t>
      </w:r>
    </w:p>
    <w:p w:rsidR="00B21924" w:rsidRDefault="00B21924" w:rsidP="009249A7">
      <w:pPr>
        <w:pStyle w:val="Nadpis5"/>
        <w:numPr>
          <w:ilvl w:val="0"/>
          <w:numId w:val="0"/>
        </w:numPr>
        <w:ind w:left="1008" w:hanging="1008"/>
      </w:pPr>
      <w:r>
        <w:t>Návratová hodnota:</w:t>
      </w:r>
    </w:p>
    <w:p w:rsidR="00B21924" w:rsidRDefault="00B21924" w:rsidP="00B21924">
      <w:pPr>
        <w:pStyle w:val="DescContinue2"/>
      </w:pPr>
      <w:r>
        <w:t xml:space="preserve">Meno miestnosti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"reset:sk\:\:tuke\:\:ursus\:\:entities\:\:Room"</w:instrText>
      </w:r>
      <w:r>
        <w:fldChar w:fldCharType="end"/>
      </w:r>
      <w:r>
        <w:fldChar w:fldCharType="begin"/>
      </w:r>
      <w:r>
        <w:instrText>xe "sk\:\:tuke\:\:ursus\:\:entities\:\:Room:reset"</w:instrText>
      </w:r>
      <w:r>
        <w:fldChar w:fldCharType="end"/>
      </w:r>
      <w:r>
        <w:t>void sk.tuke.ursus.entities.Room.reset ()</w:t>
      </w:r>
    </w:p>
    <w:p w:rsidR="00B21924" w:rsidRDefault="00B21924" w:rsidP="009249A7">
      <w:pPr>
        <w:pStyle w:val="BodyText"/>
        <w:adjustRightInd/>
        <w:ind w:left="360" w:firstLine="360"/>
      </w:pPr>
      <w:bookmarkStart w:id="147" w:name="AAAAAAAAEU"/>
      <w:bookmarkEnd w:id="147"/>
      <w:r>
        <w:t xml:space="preserve">Zresetuje miestnosť, to znamená že nastaví všetky položky ako nenájdené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48" w:name="_Toc324534114"/>
      <w:r>
        <w:t>Dokumentácia triedy sk.tuke.ursus.adapters.RoomAdapter</w:t>
      </w:r>
      <w:bookmarkEnd w:id="148"/>
    </w:p>
    <w:p w:rsidR="00B21924" w:rsidRDefault="00B21924" w:rsidP="00AF48A4">
      <w:pPr>
        <w:widowControl w:val="0"/>
        <w:adjustRightInd w:val="0"/>
        <w:ind w:firstLine="576"/>
      </w:pPr>
      <w:r>
        <w:t>Dedí od bázovej triedy ArrayAdapter&lt; Room &gt;.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49" w:name="_Toc324534115"/>
      <w:r>
        <w:t>Verejné metódy</w:t>
      </w:r>
      <w:bookmarkEnd w:id="149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RoomAdapter</w:t>
      </w:r>
      <w:r>
        <w:t xml:space="preserve"> (Context context, int textViewResourceId, List&lt; </w:t>
      </w:r>
      <w:r>
        <w:rPr>
          <w:b/>
          <w:bCs/>
        </w:rPr>
        <w:t>Room</w:t>
      </w:r>
      <w:r>
        <w:t xml:space="preserve"> &gt; rooms)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View </w:t>
      </w:r>
      <w:r>
        <w:rPr>
          <w:b/>
          <w:bCs/>
        </w:rPr>
        <w:t>getView</w:t>
      </w:r>
      <w:r>
        <w:t xml:space="preserve"> (int position, View convertView, ViewGroup parent)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0" w:name="_Toc324534116"/>
      <w:r>
        <w:t>Detailný popis</w:t>
      </w:r>
      <w:bookmarkEnd w:id="150"/>
    </w:p>
    <w:p w:rsidR="00B21924" w:rsidRDefault="00B21924" w:rsidP="00AF48A4">
      <w:pPr>
        <w:pStyle w:val="BodyText"/>
        <w:ind w:firstLine="720"/>
      </w:pPr>
      <w:r>
        <w:t xml:space="preserve">Adaptér miestností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1" w:name="_Toc324534117"/>
      <w:r>
        <w:t>Dokumentácia konštruktoru a deštruktoru</w:t>
      </w:r>
      <w:bookmarkEnd w:id="151"/>
    </w:p>
    <w:p w:rsidR="00B21924" w:rsidRDefault="00B21924" w:rsidP="006851E3">
      <w:pPr>
        <w:pStyle w:val="Nadpis4"/>
      </w:pPr>
      <w:r>
        <w:fldChar w:fldCharType="begin"/>
      </w:r>
      <w:r>
        <w:instrText>xe "RoomAdapter:sk\:\:tuke\:\:ursus\:\:adapters\:\:RoomAdapter"</w:instrText>
      </w:r>
      <w:r>
        <w:fldChar w:fldCharType="end"/>
      </w:r>
      <w:r>
        <w:fldChar w:fldCharType="begin"/>
      </w:r>
      <w:r>
        <w:instrText>xe "sk\:\:tuke\:\:ursus\:\:adapters\:\:RoomAdapter:RoomAdapter"</w:instrText>
      </w:r>
      <w:r>
        <w:fldChar w:fldCharType="end"/>
      </w:r>
      <w:r>
        <w:t xml:space="preserve">sk.tuke.ursus.adapters.RoomAdapter.RoomAdapter (Context </w:t>
      </w:r>
      <w:r>
        <w:rPr>
          <w:i/>
          <w:iCs/>
        </w:rPr>
        <w:t>context</w:t>
      </w:r>
      <w:r>
        <w:t xml:space="preserve">, int </w:t>
      </w:r>
      <w:r>
        <w:rPr>
          <w:i/>
          <w:iCs/>
        </w:rPr>
        <w:t>textViewResourceId</w:t>
      </w:r>
      <w:r>
        <w:t xml:space="preserve">, List&lt; Room &gt; </w:t>
      </w:r>
      <w:r>
        <w:rPr>
          <w:i/>
          <w:iCs/>
        </w:rPr>
        <w:t>rooms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52" w:name="AAAAAAAADE"/>
      <w:bookmarkEnd w:id="152"/>
      <w:r>
        <w:t xml:space="preserve">Konštruktor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6929"/>
      </w:tblGrid>
      <w:tr w:rsidR="00B21924" w:rsidTr="00B21924">
        <w:trPr>
          <w:trHeight w:val="240"/>
        </w:trPr>
        <w:tc>
          <w:tcPr>
            <w:tcW w:w="1860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929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rPr>
          <w:trHeight w:val="204"/>
        </w:trPr>
        <w:tc>
          <w:tcPr>
            <w:tcW w:w="1860" w:type="dxa"/>
          </w:tcPr>
          <w:p w:rsidR="00B21924" w:rsidRDefault="00B21924" w:rsidP="00B21924">
            <w:r>
              <w:rPr>
                <w:i/>
                <w:iCs/>
              </w:rPr>
              <w:t>textViewResourceId</w:t>
            </w:r>
            <w:r>
              <w:t xml:space="preserve"> </w:t>
            </w:r>
          </w:p>
        </w:tc>
        <w:tc>
          <w:tcPr>
            <w:tcW w:w="6929" w:type="dxa"/>
          </w:tcPr>
          <w:p w:rsidR="00B21924" w:rsidRDefault="00B21924" w:rsidP="00B21924">
            <w:r>
              <w:t xml:space="preserve">ID .xml resource </w:t>
            </w:r>
          </w:p>
        </w:tc>
      </w:tr>
      <w:tr w:rsidR="00B21924" w:rsidTr="00B21924">
        <w:trPr>
          <w:trHeight w:val="255"/>
        </w:trPr>
        <w:tc>
          <w:tcPr>
            <w:tcW w:w="1860" w:type="dxa"/>
          </w:tcPr>
          <w:p w:rsidR="00B21924" w:rsidRDefault="00B21924" w:rsidP="00B21924">
            <w:r>
              <w:rPr>
                <w:i/>
                <w:iCs/>
              </w:rPr>
              <w:t>rooms</w:t>
            </w:r>
            <w:r>
              <w:t xml:space="preserve"> </w:t>
            </w:r>
          </w:p>
        </w:tc>
        <w:tc>
          <w:tcPr>
            <w:tcW w:w="6929" w:type="dxa"/>
          </w:tcPr>
          <w:p w:rsidR="00B21924" w:rsidRDefault="00B21924" w:rsidP="00B21924">
            <w:r>
              <w:t xml:space="preserve">Zoznam miestností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3" w:name="_Toc324534118"/>
      <w:r>
        <w:t>Dokumentácia k metódam</w:t>
      </w:r>
      <w:bookmarkEnd w:id="153"/>
    </w:p>
    <w:p w:rsidR="00B21924" w:rsidRDefault="00B21924" w:rsidP="006851E3">
      <w:pPr>
        <w:pStyle w:val="Nadpis4"/>
      </w:pPr>
      <w:r>
        <w:fldChar w:fldCharType="begin"/>
      </w:r>
      <w:r>
        <w:instrText>xe "getView:sk\:\:tuke\:\:ursus\:\:adapters\:\:RoomAdapter"</w:instrText>
      </w:r>
      <w:r>
        <w:fldChar w:fldCharType="end"/>
      </w:r>
      <w:r>
        <w:fldChar w:fldCharType="begin"/>
      </w:r>
      <w:r>
        <w:instrText>xe "sk\:\:tuke\:\:ursus\:\:adapters\:\:RoomAdapter:getView"</w:instrText>
      </w:r>
      <w:r>
        <w:fldChar w:fldCharType="end"/>
      </w:r>
      <w:r>
        <w:t xml:space="preserve">View sk.tuke.ursus.adapters.RoomAdapter.getView (int </w:t>
      </w:r>
      <w:r>
        <w:rPr>
          <w:i/>
          <w:iCs/>
        </w:rPr>
        <w:t>position</w:t>
      </w:r>
      <w:r>
        <w:t xml:space="preserve">, View </w:t>
      </w:r>
      <w:r>
        <w:rPr>
          <w:i/>
          <w:iCs/>
        </w:rPr>
        <w:t>convertView</w:t>
      </w:r>
      <w:r>
        <w:t xml:space="preserve">, ViewGroup </w:t>
      </w:r>
      <w:r>
        <w:rPr>
          <w:i/>
          <w:iCs/>
        </w:rPr>
        <w:t>parent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54" w:name="AAAAAAAADF"/>
      <w:bookmarkEnd w:id="154"/>
      <w:r>
        <w:t xml:space="preserve">Metóda getView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55" w:name="_Toc324534119"/>
      <w:r>
        <w:t>Dokumentácia triedy sk.tuke.ursus.activities.RoomInventory</w:t>
      </w:r>
      <w:bookmarkEnd w:id="155"/>
    </w:p>
    <w:p w:rsidR="00B21924" w:rsidRDefault="00B21924" w:rsidP="00AF48A4">
      <w:pPr>
        <w:widowControl w:val="0"/>
        <w:adjustRightInd w:val="0"/>
        <w:ind w:firstLine="576"/>
      </w:pPr>
      <w:r>
        <w:t>Dedí od bázovej triedy Activity.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6" w:name="_Toc324534120"/>
      <w:r>
        <w:t>Verejné metódy</w:t>
      </w:r>
      <w:bookmarkEnd w:id="156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onActivityResult</w:t>
      </w:r>
      <w:r>
        <w:t xml:space="preserve"> (int requestCode, int resultCode, Intent intent)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onCreateOptionsMenu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onOptionsItemSelected</w:t>
      </w:r>
      <w:r>
        <w:t xml:space="preserve"> (MenuItem item)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7" w:name="_Toc324534121"/>
      <w:r>
        <w:t>Chránené metódy</w:t>
      </w:r>
      <w:bookmarkEnd w:id="157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onResume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resetRoom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void </w:t>
      </w:r>
      <w:r>
        <w:rPr>
          <w:b/>
          <w:bCs/>
        </w:rPr>
        <w:t>onPrepareDialog</w:t>
      </w:r>
      <w:r>
        <w:t xml:space="preserve"> (int id, Dialog dialog)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8" w:name="_Toc324534122"/>
      <w:r>
        <w:t>Detailný popis</w:t>
      </w:r>
      <w:bookmarkEnd w:id="158"/>
    </w:p>
    <w:p w:rsidR="00B21924" w:rsidRDefault="00B21924" w:rsidP="00AF48A4">
      <w:pPr>
        <w:pStyle w:val="BodyText"/>
        <w:ind w:firstLine="720"/>
      </w:pPr>
      <w:r>
        <w:t xml:space="preserve">Aktivita zoznamu položiek a čítačky QR kódov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59" w:name="_Toc324534123"/>
      <w:r>
        <w:t>Dokumentácia k metódam</w:t>
      </w:r>
      <w:bookmarkEnd w:id="159"/>
    </w:p>
    <w:p w:rsidR="00B21924" w:rsidRDefault="00B21924" w:rsidP="006851E3">
      <w:pPr>
        <w:pStyle w:val="Nadpis4"/>
      </w:pPr>
      <w:r>
        <w:fldChar w:fldCharType="begin"/>
      </w:r>
      <w:r>
        <w:instrText>xe "onActivityResult:sk\:\:tuke\:\:ursus\:\:activities\:\:RoomInventory"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"sk\:\:tuke\:\:ursus\:\:activities\:\:RoomInventory:onActivityResult"</w:instrText>
      </w:r>
      <w:r>
        <w:fldChar w:fldCharType="end"/>
      </w:r>
      <w:r>
        <w:t xml:space="preserve">void sk.tuke.ursus.activities.RoomInventory.onActivityResult (int </w:t>
      </w:r>
      <w:r>
        <w:rPr>
          <w:i/>
          <w:iCs/>
        </w:rPr>
        <w:t>requestCode</w:t>
      </w:r>
      <w:r>
        <w:t xml:space="preserve">, int </w:t>
      </w:r>
      <w:r>
        <w:rPr>
          <w:i/>
          <w:iCs/>
        </w:rPr>
        <w:t>resultCode</w:t>
      </w:r>
      <w:r>
        <w:t xml:space="preserve">, Intent </w:t>
      </w:r>
      <w:r>
        <w:rPr>
          <w:i/>
          <w:iCs/>
        </w:rPr>
        <w:t>intent</w:t>
      </w:r>
      <w:r>
        <w:t>)</w:t>
      </w:r>
    </w:p>
    <w:p w:rsidR="00B21924" w:rsidRDefault="00B21924" w:rsidP="00B21924">
      <w:pPr>
        <w:pStyle w:val="BodyText"/>
        <w:adjustRightInd/>
        <w:ind w:left="360"/>
      </w:pPr>
      <w:bookmarkStart w:id="160" w:name="AAAAAAAACC"/>
      <w:bookmarkEnd w:id="160"/>
      <w:r>
        <w:t xml:space="preserve">Metóda onActivityResult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"sk\:\:tuke\:\:ursus\:\:activities\:\:RoomInventory:onCreate"</w:instrText>
      </w:r>
      <w:r>
        <w:fldChar w:fldCharType="end"/>
      </w:r>
      <w:r>
        <w:t xml:space="preserve">void sk.tuke.ursus.activities.RoomInventory.onCreate (Bundle </w:t>
      </w:r>
      <w:r>
        <w:rPr>
          <w:i/>
          <w:iCs/>
        </w:rPr>
        <w:t>savedInstanceState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1" w:name="AAAAAAAACD"/>
      <w:bookmarkEnd w:id="161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"sk\:\:tuke\:\:ursus\:\:activities\:\:RoomInventory:onCreateDialog"</w:instrText>
      </w:r>
      <w:r>
        <w:fldChar w:fldCharType="end"/>
      </w:r>
      <w:r>
        <w:t xml:space="preserve">Dialog sk.tuke.ursus.activities.RoomInventory.onCreateDialog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2" w:name="AAAAAAAACE"/>
      <w:bookmarkEnd w:id="162"/>
      <w:r>
        <w:t xml:space="preserve">Vytvorí dialóg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"onCreateOptionsMenu:sk\:\:tuke\:\:ursus\:\:activities\:\:RoomInventory"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"sk\:\:tuke\:\:ursus\:\:activities\:\:RoomInventory:onCreateOptionsMenu"</w:instrText>
      </w:r>
      <w:r>
        <w:fldChar w:fldCharType="end"/>
      </w:r>
      <w:r>
        <w:t xml:space="preserve">boolean sk.tuke.ursus.activities.RoomInventory.onCreateOptionsMenu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63" w:name="AAAAAAAACF"/>
      <w:bookmarkEnd w:id="163"/>
      <w:r>
        <w:t xml:space="preserve">Vytvorí menu </w:t>
      </w:r>
    </w:p>
    <w:p w:rsidR="00B21924" w:rsidRDefault="00B21924" w:rsidP="006851E3">
      <w:pPr>
        <w:pStyle w:val="Nadpis4"/>
      </w:pPr>
      <w:r>
        <w:lastRenderedPageBreak/>
        <w:fldChar w:fldCharType="begin"/>
      </w:r>
      <w:r>
        <w:instrText>xe "onOptionsItemSelected:sk\:\:tuke\:\:ursus\:\:activities\:\:RoomInventory"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"sk\:\:tuke\:\:ursus\:\:activities\:\:RoomInventory:onOptionsItemSelected"</w:instrText>
      </w:r>
      <w:r>
        <w:fldChar w:fldCharType="end"/>
      </w:r>
      <w:r>
        <w:t xml:space="preserve">boolean sk.tuke.ursus.activities.RoomInventory.onOptionsItemSelected (MenuItem </w:t>
      </w:r>
      <w:r>
        <w:rPr>
          <w:i/>
          <w:iCs/>
        </w:rPr>
        <w:t>item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64" w:name="AAAAAAAACG"/>
      <w:bookmarkEnd w:id="164"/>
      <w:r>
        <w:t xml:space="preserve">Reaguje </w:t>
      </w:r>
      <w:proofErr w:type="gramStart"/>
      <w:r>
        <w:t>na</w:t>
      </w:r>
      <w:proofErr w:type="gramEnd"/>
      <w:r>
        <w:t xml:space="preserve"> stlačenie položky v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"onPrepareDialog:sk\:\:tuke\:\:ursus\:\:activities\:\:RoomInventory"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"sk\:\:tuke\:\:ursus\:\:activities\:\:RoomInventory:onPrepareDialog"</w:instrText>
      </w:r>
      <w:r>
        <w:fldChar w:fldCharType="end"/>
      </w:r>
      <w:r>
        <w:t xml:space="preserve">void sk.tuke.ursus.activities.RoomInventory.onPrepareDialog (int </w:t>
      </w:r>
      <w:r>
        <w:rPr>
          <w:i/>
          <w:iCs/>
        </w:rPr>
        <w:t>id</w:t>
      </w:r>
      <w:r>
        <w:t xml:space="preserve">, Dialog </w:t>
      </w:r>
      <w:r>
        <w:rPr>
          <w:i/>
          <w:iCs/>
        </w:rPr>
        <w:t>dialog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5" w:name="AAAAAAAACH"/>
      <w:bookmarkEnd w:id="165"/>
      <w:r>
        <w:t xml:space="preserve">Vytvára dialógy, ktorých obsah </w:t>
      </w:r>
      <w:proofErr w:type="gramStart"/>
      <w:r>
        <w:t>sa</w:t>
      </w:r>
      <w:proofErr w:type="gramEnd"/>
      <w:r>
        <w:t xml:space="preserve"> mení </w:t>
      </w:r>
    </w:p>
    <w:p w:rsidR="00B21924" w:rsidRDefault="00B21924" w:rsidP="006851E3">
      <w:pPr>
        <w:pStyle w:val="Nadpis4"/>
      </w:pPr>
      <w:r>
        <w:fldChar w:fldCharType="begin"/>
      </w:r>
      <w:r>
        <w:instrText>xe "onResume:sk\:\:tuke\:\:ursus\:\:activities\:\:RoomInventory"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"sk\:\:tuke\:\:ursus\:\:activities\:\:RoomInventory:onResume"</w:instrText>
      </w:r>
      <w:r>
        <w:fldChar w:fldCharType="end"/>
      </w:r>
      <w:r>
        <w:t>void sk.tuke.ursus.activities.RoomInventory.onResume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6" w:name="AAAAAAAACI"/>
      <w:bookmarkEnd w:id="166"/>
      <w:r>
        <w:t xml:space="preserve">Metóda onResume </w:t>
      </w:r>
    </w:p>
    <w:p w:rsidR="00B21924" w:rsidRDefault="00B21924" w:rsidP="006851E3">
      <w:pPr>
        <w:pStyle w:val="Nadpis4"/>
      </w:pPr>
      <w:r>
        <w:fldChar w:fldCharType="begin"/>
      </w:r>
      <w:r>
        <w:instrText>xe "resetRoom:sk\:\:tuke\:\:ursus\:\:activities\:\:RoomInventory"</w:instrText>
      </w:r>
      <w:r>
        <w:fldChar w:fldCharType="end"/>
      </w:r>
      <w:r>
        <w:fldChar w:fldCharType="begin"/>
      </w:r>
      <w:r>
        <w:instrText>xe "sk\:\:tuke\:\:ursus\:\:activities\:\:RoomInventory:resetRoom"</w:instrText>
      </w:r>
      <w:r>
        <w:fldChar w:fldCharType="end"/>
      </w:r>
      <w:r>
        <w:t>void sk.tuke.ursus.activities.RoomInventory.resetRoom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67" w:name="AAAAAAAACJ"/>
      <w:bookmarkEnd w:id="167"/>
      <w:r>
        <w:t xml:space="preserve">Zresetuje miestnosť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68" w:name="_Toc324534124"/>
      <w:r>
        <w:t>Dokumentácia triedy sk.tuke.ursus.activities.RoomSelection</w:t>
      </w:r>
      <w:bookmarkEnd w:id="168"/>
    </w:p>
    <w:p w:rsidR="00B21924" w:rsidRDefault="00B21924" w:rsidP="00AF48A4">
      <w:pPr>
        <w:widowControl w:val="0"/>
        <w:adjustRightInd w:val="0"/>
        <w:ind w:firstLine="576"/>
      </w:pPr>
      <w:r>
        <w:t>Dedí od bázovej triedy Activity.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69" w:name="_Toc324534125"/>
      <w:r>
        <w:t>Triedy</w:t>
      </w:r>
      <w:bookmarkEnd w:id="169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class </w:t>
      </w:r>
      <w:r>
        <w:rPr>
          <w:b/>
          <w:bCs/>
        </w:rPr>
        <w:t>DownloadAndParseTask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0" w:name="_Toc324534126"/>
      <w:r>
        <w:t>Verejné metódy</w:t>
      </w:r>
      <w:bookmarkEnd w:id="170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onCreateOptionsMenu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onOptionsItemSelected</w:t>
      </w:r>
      <w:r>
        <w:t xml:space="preserve"> (MenuItem item)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1" w:name="_Toc324534127"/>
      <w:r>
        <w:t>Chránené metódy</w:t>
      </w:r>
      <w:bookmarkEnd w:id="171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void </w:t>
      </w:r>
      <w:r>
        <w:rPr>
          <w:b/>
          <w:bCs/>
        </w:rPr>
        <w:t>onResume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4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2" w:name="_Toc324534128"/>
      <w:r>
        <w:t>Detailný popis</w:t>
      </w:r>
      <w:bookmarkEnd w:id="172"/>
    </w:p>
    <w:p w:rsidR="00B21924" w:rsidRDefault="00B21924" w:rsidP="00AF48A4">
      <w:pPr>
        <w:pStyle w:val="BodyText"/>
        <w:ind w:firstLine="720"/>
      </w:pPr>
      <w:r>
        <w:t xml:space="preserve">Aktivita výberu miestnosti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73" w:name="_Toc324534129"/>
      <w:r>
        <w:lastRenderedPageBreak/>
        <w:t>Dokumentácia k metódam</w:t>
      </w:r>
      <w:bookmarkEnd w:id="173"/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"sk\:\:tuke\:\:ursus\:\:activities\:\:RoomSelection:onCreate"</w:instrText>
      </w:r>
      <w:r>
        <w:fldChar w:fldCharType="end"/>
      </w:r>
      <w:r>
        <w:t xml:space="preserve">void sk.tuke.ursus.activities.RoomSelection.onCreate (Bundle </w:t>
      </w:r>
      <w:r>
        <w:rPr>
          <w:i/>
          <w:iCs/>
        </w:rPr>
        <w:t>savedInstanceState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74" w:name="AAAAAAAACL"/>
      <w:bookmarkEnd w:id="174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"sk\:\:tuke\:\:ursus\:\:activities\:\:RoomSelection:onCreateDialog"</w:instrText>
      </w:r>
      <w:r>
        <w:fldChar w:fldCharType="end"/>
      </w:r>
      <w:r>
        <w:t xml:space="preserve">Dialog sk.tuke.ursus.activities.RoomSelection.onCreateDialog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75" w:name="AAAAAAAACM"/>
      <w:bookmarkEnd w:id="175"/>
      <w:r>
        <w:t xml:space="preserve">Metóda onCreateDialog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"onCreateOptionsMenu:sk\:\:tuke\:\:ursus\:\:activities\:\:RoomSelection"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"sk\:\:tuke\:\:ursus\:\:activities\:\:RoomSelection:onCreateOptionsMenu"</w:instrText>
      </w:r>
      <w:r>
        <w:fldChar w:fldCharType="end"/>
      </w:r>
      <w:r>
        <w:t xml:space="preserve">boolean sk.tuke.ursus.activities.RoomSelection.onCreateOptionsMenu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76" w:name="AAAAAAAACN"/>
      <w:bookmarkEnd w:id="176"/>
      <w:r>
        <w:t xml:space="preserve">Vytvorí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"onOptionsItemSelected:sk\:\:tuke\:\:ursus\:\:activities\:\:RoomSelection"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"sk\:\:tuke\:\:ursus\:\:activities\:\:RoomSelection:onOptionsItemSelected"</w:instrText>
      </w:r>
      <w:r>
        <w:fldChar w:fldCharType="end"/>
      </w:r>
      <w:r>
        <w:t xml:space="preserve">boolean sk.tuke.ursus.activities.RoomSelection.onOptionsItemSelected (MenuItem </w:t>
      </w:r>
      <w:r>
        <w:rPr>
          <w:i/>
          <w:iCs/>
        </w:rPr>
        <w:t>item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77" w:name="AAAAAAAACO"/>
      <w:bookmarkEnd w:id="177"/>
      <w:r>
        <w:t xml:space="preserve">Metóda onOptionsItemSelected </w:t>
      </w:r>
    </w:p>
    <w:p w:rsidR="00B21924" w:rsidRDefault="00B21924" w:rsidP="006851E3">
      <w:pPr>
        <w:pStyle w:val="Nadpis4"/>
      </w:pPr>
      <w:r>
        <w:fldChar w:fldCharType="begin"/>
      </w:r>
      <w:r>
        <w:instrText>xe "onResume:sk\:\:tuke\:\:ursus\:\:activities\:\:RoomSelection"</w:instrText>
      </w:r>
      <w:r>
        <w:fldChar w:fldCharType="end"/>
      </w:r>
      <w:r>
        <w:fldChar w:fldCharType="begin"/>
      </w:r>
      <w:r>
        <w:instrText>xe "sk\:\:tuke\:\:ursus\:\:activities\:\:RoomSelection:onResume"</w:instrText>
      </w:r>
      <w:r>
        <w:fldChar w:fldCharType="end"/>
      </w:r>
      <w:r>
        <w:t>void sk.tuke.ursus.activities.RoomSelection.onResume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78" w:name="AAAAAAAACP"/>
      <w:bookmarkEnd w:id="178"/>
      <w:r>
        <w:t xml:space="preserve">Metóda onResume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79" w:name="_Toc324534130"/>
      <w:r>
        <w:t>Dokumentácia triedy sk.tuke.ursus.activities.Settings</w:t>
      </w:r>
      <w:bookmarkEnd w:id="179"/>
    </w:p>
    <w:p w:rsidR="00B21924" w:rsidRDefault="00B21924" w:rsidP="00AF48A4">
      <w:pPr>
        <w:widowControl w:val="0"/>
        <w:adjustRightInd w:val="0"/>
        <w:ind w:firstLine="576"/>
      </w:pPr>
      <w:r>
        <w:t>Dedí od bázových tried Activity a OnTouchListener.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0" w:name="_Toc324534131"/>
      <w:r>
        <w:t>Verejné metódy</w:t>
      </w:r>
      <w:bookmarkEnd w:id="180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boolean </w:t>
      </w:r>
      <w:r>
        <w:rPr>
          <w:b/>
          <w:bCs/>
        </w:rPr>
        <w:t>onTouch</w:t>
      </w:r>
      <w:r>
        <w:t xml:space="preserve"> (View v, MotionEvent event)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onCreateOptionsMenu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onOptionsItemSelected</w:t>
      </w:r>
      <w:r>
        <w:t xml:space="preserve"> (MenuItem item)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onOptionsMenuClosed</w:t>
      </w:r>
      <w:r>
        <w:t xml:space="preserve"> (Menu menu)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onPrepareOptionsMenu</w:t>
      </w:r>
      <w:r>
        <w:t xml:space="preserve"> (Menu menu)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1" w:name="_Toc324534132"/>
      <w:r>
        <w:t>Chránené metódy</w:t>
      </w:r>
      <w:bookmarkEnd w:id="181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onCreate</w:t>
      </w:r>
      <w:r>
        <w:t xml:space="preserve"> (Bundle savedInstanceState)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onPause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Dialog </w:t>
      </w:r>
      <w:r>
        <w:rPr>
          <w:b/>
          <w:bCs/>
        </w:rPr>
        <w:t>onCreateDialog</w:t>
      </w:r>
      <w:r>
        <w:t xml:space="preserve"> (int id)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2" w:name="_Toc324534133"/>
      <w:r>
        <w:t>Detailný popis</w:t>
      </w:r>
      <w:bookmarkEnd w:id="182"/>
    </w:p>
    <w:p w:rsidR="00B21924" w:rsidRDefault="00B21924" w:rsidP="00AF48A4">
      <w:pPr>
        <w:pStyle w:val="BodyText"/>
        <w:ind w:firstLine="720"/>
      </w:pPr>
      <w:r>
        <w:t xml:space="preserve">Aktivita nastavení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83" w:name="_Toc324534134"/>
      <w:r>
        <w:lastRenderedPageBreak/>
        <w:t>Dokumentácia k metódam</w:t>
      </w:r>
      <w:bookmarkEnd w:id="183"/>
    </w:p>
    <w:p w:rsidR="00B21924" w:rsidRDefault="00B21924" w:rsidP="006851E3">
      <w:pPr>
        <w:pStyle w:val="Nadpis4"/>
      </w:pPr>
      <w:r>
        <w:fldChar w:fldCharType="begin"/>
      </w:r>
      <w:r>
        <w:instrText>xe "onCreate:sk\:\:tuke\:\:ursus\:\:activities\:\:Settings"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"sk\:\:tuke\:\:ursus\:\:activities\:\:Settings:onCreate"</w:instrText>
      </w:r>
      <w:r>
        <w:fldChar w:fldCharType="end"/>
      </w:r>
      <w:r>
        <w:t xml:space="preserve">void sk.tuke.ursus.activities.Settings.onCreate (Bundle </w:t>
      </w:r>
      <w:r>
        <w:rPr>
          <w:i/>
          <w:iCs/>
        </w:rPr>
        <w:t>savedInstanceState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84" w:name="AAAAAAAACR"/>
      <w:bookmarkEnd w:id="184"/>
      <w:r>
        <w:t xml:space="preserve">Metóda onCreate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"onCreateDialog:sk\:\:tuke\:\:ursus\:\:activities\:\:Settings"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"sk\:\:tuke\:\:ursus\:\:activities\:\:Settings:onCreateDialog"</w:instrText>
      </w:r>
      <w:r>
        <w:fldChar w:fldCharType="end"/>
      </w:r>
      <w:r>
        <w:t xml:space="preserve">Dialog sk.tuke.ursus.activities.Settings.onCreateDialog (int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85" w:name="AAAAAAAACS"/>
      <w:bookmarkEnd w:id="185"/>
      <w:r>
        <w:t xml:space="preserve">Vytvorí dialógy </w:t>
      </w:r>
    </w:p>
    <w:p w:rsidR="00B21924" w:rsidRDefault="00B21924" w:rsidP="006851E3">
      <w:pPr>
        <w:pStyle w:val="Nadpis4"/>
      </w:pPr>
      <w:r>
        <w:fldChar w:fldCharType="begin"/>
      </w:r>
      <w:r>
        <w:instrText>xe "onCreateOptionsMenu:sk\:\:tuke\:\:ursus\:\:activities\:\:Settings"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"sk\:\:tuke\:\:ursus\:\:activities\:\:Settings:onCreateOptionsMenu"</w:instrText>
      </w:r>
      <w:r>
        <w:fldChar w:fldCharType="end"/>
      </w:r>
      <w:r>
        <w:t xml:space="preserve">boolean sk.tuke.ursus.activities.Settings.onCreateOptionsMenu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86" w:name="AAAAAAAACT"/>
      <w:bookmarkEnd w:id="186"/>
      <w:r>
        <w:t xml:space="preserve">Vytvorí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"onOptionsItemSelected:sk\:\:tuke\:\:ursus\:\:activities\:\:Settings"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"sk\:\:tuke\:\:ursus\:\:activities\:\:Settings:onOptionsItemSelected"</w:instrText>
      </w:r>
      <w:r>
        <w:fldChar w:fldCharType="end"/>
      </w:r>
      <w:r>
        <w:t xml:space="preserve">boolean sk.tuke.ursus.activities.Settings.onOptionsItemSelected (MenuItem </w:t>
      </w:r>
      <w:r>
        <w:rPr>
          <w:i/>
          <w:iCs/>
        </w:rPr>
        <w:t>item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87" w:name="AAAAAAAACU"/>
      <w:bookmarkEnd w:id="187"/>
      <w:r>
        <w:t xml:space="preserve">Reaguje </w:t>
      </w:r>
      <w:proofErr w:type="gramStart"/>
      <w:r>
        <w:t>na</w:t>
      </w:r>
      <w:proofErr w:type="gramEnd"/>
      <w:r>
        <w:t xml:space="preserve"> stlačenie menu tlačidla </w:t>
      </w:r>
    </w:p>
    <w:p w:rsidR="00B21924" w:rsidRDefault="00B21924" w:rsidP="006851E3">
      <w:pPr>
        <w:pStyle w:val="Nadpis4"/>
      </w:pPr>
      <w:r>
        <w:fldChar w:fldCharType="begin"/>
      </w:r>
      <w:r>
        <w:instrText>xe "onOptionsMenuClosed:sk\:\:tuke\:\:ursus\:\:activities\:\:Settings"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"sk\:\:tuke\:\:ursus\:\:activities\:\:Settings:onOptionsMenuClosed"</w:instrText>
      </w:r>
      <w:r>
        <w:fldChar w:fldCharType="end"/>
      </w:r>
      <w:r>
        <w:t xml:space="preserve">void sk.tuke.ursus.activities.Settings.onOptionsMenuClosed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88" w:name="AAAAAAAACV"/>
      <w:bookmarkEnd w:id="188"/>
      <w:r>
        <w:t xml:space="preserve">Reaguje </w:t>
      </w:r>
      <w:proofErr w:type="gramStart"/>
      <w:r>
        <w:t>na</w:t>
      </w:r>
      <w:proofErr w:type="gramEnd"/>
      <w:r>
        <w:t xml:space="preserve"> zatvorenie menu </w:t>
      </w:r>
    </w:p>
    <w:p w:rsidR="00B21924" w:rsidRDefault="00B21924" w:rsidP="006851E3">
      <w:pPr>
        <w:pStyle w:val="Nadpis4"/>
      </w:pPr>
      <w:r>
        <w:fldChar w:fldCharType="begin"/>
      </w:r>
      <w:r>
        <w:instrText>xe "onPause:sk\:\:tuke\:\:ursus\:\:activities\:\:Settings"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"sk\:\:tuke\:\:ursus\:\:activities\:\:Settings:onPause"</w:instrText>
      </w:r>
      <w:r>
        <w:fldChar w:fldCharType="end"/>
      </w:r>
      <w:r>
        <w:t>void sk.tuke.ursus.activities.Settings.onPause ()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189" w:name="AAAAAAAACW"/>
      <w:bookmarkEnd w:id="189"/>
      <w:r>
        <w:t xml:space="preserve">Metóda onPause </w:t>
      </w:r>
    </w:p>
    <w:p w:rsidR="00B21924" w:rsidRDefault="00B21924" w:rsidP="006851E3">
      <w:pPr>
        <w:pStyle w:val="Nadpis4"/>
      </w:pPr>
      <w:r>
        <w:fldChar w:fldCharType="begin"/>
      </w:r>
      <w:r>
        <w:instrText>xe "onPrepareOptionsMenu:sk\:\:tuke\:\:ursus\:\:activities\:\:Settings"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"sk\:\:tuke\:\:ursus\:\:activities\:\:Settings:onPrepareOptionsMenu"</w:instrText>
      </w:r>
      <w:r>
        <w:fldChar w:fldCharType="end"/>
      </w:r>
      <w:r>
        <w:t xml:space="preserve">boolean sk.tuke.ursus.activities.Settings.onPrepareOptionsMenu (Menu </w:t>
      </w:r>
      <w:r>
        <w:rPr>
          <w:i/>
          <w:iCs/>
        </w:rPr>
        <w:t>menu</w:t>
      </w:r>
      <w:r>
        <w:t>)</w:t>
      </w:r>
    </w:p>
    <w:p w:rsidR="00B21924" w:rsidRDefault="00B21924" w:rsidP="00AF48A4">
      <w:pPr>
        <w:pStyle w:val="BodyText"/>
        <w:adjustRightInd/>
        <w:ind w:left="720"/>
      </w:pPr>
      <w:bookmarkStart w:id="190" w:name="AAAAAAAACX"/>
      <w:bookmarkEnd w:id="190"/>
      <w:r>
        <w:t xml:space="preserve">Vytvára menu, ktoré </w:t>
      </w:r>
      <w:proofErr w:type="gramStart"/>
      <w:r>
        <w:t>sa</w:t>
      </w:r>
      <w:proofErr w:type="gramEnd"/>
      <w:r>
        <w:t xml:space="preserve"> dynamicky mení. </w:t>
      </w:r>
      <w:proofErr w:type="gramStart"/>
      <w:r>
        <w:t>Ak</w:t>
      </w:r>
      <w:proofErr w:type="gramEnd"/>
      <w:r>
        <w:t xml:space="preserve"> je položka zoznamu označená, je možné stlačiť tlačidlo, resp. vykonať len editáciu alebo vymazanie položky, ak nie je, je možné pridať novú položku </w:t>
      </w:r>
    </w:p>
    <w:p w:rsidR="00B21924" w:rsidRDefault="00B21924" w:rsidP="006851E3">
      <w:pPr>
        <w:pStyle w:val="Nadpis4"/>
      </w:pPr>
      <w:r>
        <w:fldChar w:fldCharType="begin"/>
      </w:r>
      <w:r>
        <w:instrText>xe "onTouch:sk\:\:tuke\:\:ursus\:\:activities\:\:Settings"</w:instrText>
      </w:r>
      <w:r>
        <w:fldChar w:fldCharType="end"/>
      </w:r>
      <w:r>
        <w:fldChar w:fldCharType="begin"/>
      </w:r>
      <w:r>
        <w:instrText>xe "sk\:\:tuke\:\:ursus\:\:activities\:\:Settings:onTouch"</w:instrText>
      </w:r>
      <w:r>
        <w:fldChar w:fldCharType="end"/>
      </w:r>
      <w:r>
        <w:t xml:space="preserve">boolean sk.tuke.ursus.activities.Settings.onTouch (View </w:t>
      </w:r>
      <w:r>
        <w:rPr>
          <w:i/>
          <w:iCs/>
        </w:rPr>
        <w:t>v</w:t>
      </w:r>
      <w:r>
        <w:t xml:space="preserve">, MotionEvent </w:t>
      </w:r>
      <w:r>
        <w:rPr>
          <w:i/>
          <w:iCs/>
        </w:rPr>
        <w:t>event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191" w:name="AAAAAAAACY"/>
      <w:bookmarkEnd w:id="191"/>
      <w:r>
        <w:t xml:space="preserve">Metóda onTouch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92" w:name="_Toc324534135"/>
      <w:r>
        <w:t>Dokumentácia triedy sk.tuke.ursus.ViewHolder</w:t>
      </w:r>
      <w:bookmarkEnd w:id="192"/>
    </w:p>
    <w:p w:rsidR="00B21924" w:rsidRDefault="00B21924" w:rsidP="00AF48A4">
      <w:pPr>
        <w:pStyle w:val="Nadpis3"/>
        <w:numPr>
          <w:ilvl w:val="0"/>
          <w:numId w:val="0"/>
        </w:numPr>
        <w:ind w:left="1400" w:hanging="720"/>
      </w:pPr>
      <w:r>
        <w:fldChar w:fldCharType="begin"/>
      </w:r>
      <w:r>
        <w:instrText>tc  \l 0 "2sk.tuke.ursus.ViewHolder"</w:instrText>
      </w:r>
      <w:r>
        <w:fldChar w:fldCharType="end"/>
      </w:r>
      <w:r>
        <w:fldChar w:fldCharType="begin"/>
      </w:r>
      <w:r>
        <w:instrText>xe "sk.tuke.ursus.ViewHolder"</w:instrText>
      </w:r>
      <w:r>
        <w:fldChar w:fldCharType="end"/>
      </w:r>
      <w:bookmarkStart w:id="193" w:name="AAAAAAAABN"/>
      <w:bookmarkStart w:id="194" w:name="_Toc324534136"/>
      <w:bookmarkEnd w:id="193"/>
      <w:r>
        <w:t>Verejné atribúty</w:t>
      </w:r>
      <w:bookmarkEnd w:id="194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40"/>
        </w:tabs>
        <w:ind w:left="1040"/>
      </w:pPr>
      <w:r>
        <w:t xml:space="preserve">TextView </w:t>
      </w:r>
      <w:r>
        <w:rPr>
          <w:b/>
          <w:bCs/>
        </w:rPr>
        <w:t>textView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95" w:name="_Toc324534137"/>
      <w:r>
        <w:t>Detailný popis</w:t>
      </w:r>
      <w:bookmarkEnd w:id="195"/>
    </w:p>
    <w:p w:rsidR="00B21924" w:rsidRDefault="00B21924" w:rsidP="00AF48A4">
      <w:pPr>
        <w:pStyle w:val="BodyText"/>
        <w:ind w:firstLine="720"/>
      </w:pPr>
      <w:r>
        <w:rPr>
          <w:b/>
          <w:bCs/>
        </w:rPr>
        <w:t>ViewHolder</w:t>
      </w:r>
      <w:r>
        <w:t xml:space="preserve">, optimalizácia ListView, obmedzí infláciu views z XML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96" w:name="_Toc324534138"/>
      <w:r>
        <w:lastRenderedPageBreak/>
        <w:t>Dokumentácia k dátovým členom</w:t>
      </w:r>
      <w:bookmarkEnd w:id="196"/>
    </w:p>
    <w:p w:rsidR="00B21924" w:rsidRDefault="00B21924" w:rsidP="006851E3">
      <w:pPr>
        <w:pStyle w:val="Nadpis4"/>
      </w:pPr>
      <w:r>
        <w:fldChar w:fldCharType="begin"/>
      </w:r>
      <w:r>
        <w:instrText>xe "textView:sk\:\:tuke\:\:ursus\:\:ViewHolder"</w:instrText>
      </w:r>
      <w:r>
        <w:fldChar w:fldCharType="end"/>
      </w:r>
      <w:r>
        <w:fldChar w:fldCharType="begin"/>
      </w:r>
      <w:r>
        <w:instrText>xe "sk\:\:tuke\:\:ursus\:\:ViewHolder:textView"</w:instrText>
      </w:r>
      <w:r>
        <w:fldChar w:fldCharType="end"/>
      </w:r>
      <w:r>
        <w:t>TextView sk.tuke.ursus.ViewHolder.textView</w:t>
      </w:r>
    </w:p>
    <w:p w:rsidR="00B21924" w:rsidRDefault="00B21924" w:rsidP="00AF48A4">
      <w:pPr>
        <w:pStyle w:val="BodyText"/>
        <w:adjustRightInd/>
        <w:ind w:left="360" w:firstLine="360"/>
      </w:pPr>
      <w:bookmarkStart w:id="197" w:name="AAAAAAAABO"/>
      <w:bookmarkEnd w:id="197"/>
      <w:r>
        <w:t xml:space="preserve">TextView jednotlivých položiek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198" w:name="_Toc324534139"/>
      <w:r>
        <w:t>Dokumentácia triedy sk.tuke.ursus.adapters.ViewPagerAdapter</w:t>
      </w:r>
      <w:bookmarkEnd w:id="198"/>
    </w:p>
    <w:p w:rsidR="00B21924" w:rsidRDefault="00B21924" w:rsidP="00AF48A4">
      <w:pPr>
        <w:widowControl w:val="0"/>
        <w:adjustRightInd w:val="0"/>
        <w:ind w:firstLine="576"/>
      </w:pPr>
      <w:r>
        <w:t>Dedí od bázovej triedy PagerAdapter.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199" w:name="_Toc324534140"/>
      <w:r>
        <w:t>Verejné metódy</w:t>
      </w:r>
      <w:bookmarkEnd w:id="199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ViewPagerAdapter</w:t>
      </w:r>
      <w:r>
        <w:t xml:space="preserve"> (Context context, ArrayList&lt; LinearLayout &gt; viewsList)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destroyItem</w:t>
      </w:r>
      <w:r>
        <w:t xml:space="preserve"> (View view, int arg1, Object object)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finishUpdate</w:t>
      </w:r>
      <w:r>
        <w:t xml:space="preserve"> (View arg0)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int </w:t>
      </w:r>
      <w:r>
        <w:rPr>
          <w:b/>
          <w:bCs/>
        </w:rPr>
        <w:t>getCount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Object </w:t>
      </w:r>
      <w:r>
        <w:rPr>
          <w:b/>
          <w:bCs/>
        </w:rPr>
        <w:t>instantiateItem</w:t>
      </w:r>
      <w:r>
        <w:t xml:space="preserve"> (View view, int position)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boolean </w:t>
      </w:r>
      <w:r>
        <w:rPr>
          <w:b/>
          <w:bCs/>
        </w:rPr>
        <w:t>isViewFromObject</w:t>
      </w:r>
      <w:r>
        <w:t xml:space="preserve"> (View view, Object object)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restoreState</w:t>
      </w:r>
      <w:r>
        <w:t xml:space="preserve"> (Parcelable arg0, ClassLoader arg1)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Parcelable </w:t>
      </w:r>
      <w:r>
        <w:rPr>
          <w:b/>
          <w:bCs/>
        </w:rPr>
        <w:t>saveState</w:t>
      </w:r>
      <w:r>
        <w:t xml:space="preserve"> ()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startUpdate</w:t>
      </w:r>
      <w:r>
        <w:t xml:space="preserve"> (View arg0)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00" w:name="_Toc324534141"/>
      <w:r>
        <w:t>Detailný popis</w:t>
      </w:r>
      <w:bookmarkEnd w:id="200"/>
    </w:p>
    <w:p w:rsidR="00B21924" w:rsidRDefault="00B21924" w:rsidP="00AF48A4">
      <w:pPr>
        <w:pStyle w:val="BodyText"/>
        <w:ind w:firstLine="720"/>
      </w:pPr>
      <w:r>
        <w:t xml:space="preserve">Adaptér ViewPageru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20"/>
      </w:pPr>
      <w:r>
        <w:t xml:space="preserve">Vlastimil Brečka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01" w:name="_Toc324534142"/>
      <w:r>
        <w:t>Dokumentácia konštruktoru a deštruktoru</w:t>
      </w:r>
      <w:bookmarkEnd w:id="201"/>
    </w:p>
    <w:p w:rsidR="00B21924" w:rsidRDefault="00B21924" w:rsidP="006851E3">
      <w:pPr>
        <w:pStyle w:val="Nadpis4"/>
      </w:pPr>
      <w:r>
        <w:fldChar w:fldCharType="begin"/>
      </w:r>
      <w:r>
        <w:instrText>xe "ViewPagerAdapter:sk\:\:tuke\:\:ursus\:\:adapters\:\:ViewPagerAdapter"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"sk\:\:tuke\:\:ursus\:\:adapters\:\:ViewPagerAdapter:ViewPagerAdapter"</w:instrText>
      </w:r>
      <w:r>
        <w:fldChar w:fldCharType="end"/>
      </w:r>
      <w:r>
        <w:t xml:space="preserve">sk.tuke.ursus.adapters.ViewPagerAdapter.ViewPagerAdapter (Context </w:t>
      </w:r>
      <w:r>
        <w:rPr>
          <w:i/>
          <w:iCs/>
        </w:rPr>
        <w:t>context</w:t>
      </w:r>
      <w:r>
        <w:t xml:space="preserve">, ArrayList&lt; LinearLayout &gt; </w:t>
      </w:r>
      <w:r>
        <w:rPr>
          <w:i/>
          <w:iCs/>
        </w:rPr>
        <w:t>viewsList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2" w:name="AAAAAAAADH"/>
      <w:bookmarkEnd w:id="202"/>
      <w:r>
        <w:t xml:space="preserve">Konštruktor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viewsList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ID .xml resource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03" w:name="_Toc324534143"/>
      <w:r>
        <w:lastRenderedPageBreak/>
        <w:t>Dokumentácia k metódam</w:t>
      </w:r>
      <w:bookmarkEnd w:id="203"/>
    </w:p>
    <w:p w:rsidR="00B21924" w:rsidRDefault="00B21924" w:rsidP="006851E3">
      <w:pPr>
        <w:pStyle w:val="Nadpis4"/>
      </w:pPr>
      <w:r>
        <w:fldChar w:fldCharType="begin"/>
      </w:r>
      <w:r>
        <w:instrText>xe "destroyItem:sk\:\:tuke\:\:ursus\:\:adapters\:\:ViewPagerAdapter"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"sk\:\:tuke\:\:ursus\:\:adapters\:\:ViewPagerAdapter:destroyItem"</w:instrText>
      </w:r>
      <w:r>
        <w:fldChar w:fldCharType="end"/>
      </w:r>
      <w:r>
        <w:t xml:space="preserve">void sk.tuke.ursus.adapters.ViewPagerAdapter.destroyItem (View </w:t>
      </w:r>
      <w:r>
        <w:rPr>
          <w:i/>
          <w:iCs/>
        </w:rPr>
        <w:t>view</w:t>
      </w:r>
      <w:r>
        <w:t xml:space="preserve">, int </w:t>
      </w:r>
      <w:r>
        <w:rPr>
          <w:i/>
          <w:iCs/>
        </w:rPr>
        <w:t>arg1</w:t>
      </w:r>
      <w:r>
        <w:t xml:space="preserve">, Object </w:t>
      </w:r>
      <w:r>
        <w:rPr>
          <w:i/>
          <w:iCs/>
        </w:rPr>
        <w:t>object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4" w:name="AAAAAAAADI"/>
      <w:bookmarkEnd w:id="204"/>
      <w:r>
        <w:t xml:space="preserve">Metóda destroyItem </w:t>
      </w:r>
    </w:p>
    <w:p w:rsidR="00B21924" w:rsidRDefault="00B21924" w:rsidP="006851E3">
      <w:pPr>
        <w:pStyle w:val="Nadpis4"/>
      </w:pPr>
      <w:r>
        <w:fldChar w:fldCharType="begin"/>
      </w:r>
      <w:r>
        <w:instrText>xe "finishUpdate:sk\:\:tuke\:\:ursus\:\:adapters\:\:ViewPagerAdapter"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"sk\:\:tuke\:\:ursus\:\:adapters\:\:ViewPagerAdapter:finishUpdate"</w:instrText>
      </w:r>
      <w:r>
        <w:fldChar w:fldCharType="end"/>
      </w:r>
      <w:r>
        <w:t xml:space="preserve">void sk.tuke.ursus.adapters.ViewPagerAdapter.finishUpdate (View </w:t>
      </w:r>
      <w:r>
        <w:rPr>
          <w:i/>
          <w:iCs/>
        </w:rPr>
        <w:t>arg0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5" w:name="AAAAAAAADJ"/>
      <w:bookmarkEnd w:id="205"/>
      <w:r>
        <w:t xml:space="preserve">Metóda finishUpdate </w:t>
      </w:r>
    </w:p>
    <w:p w:rsidR="00B21924" w:rsidRDefault="00B21924" w:rsidP="006851E3">
      <w:pPr>
        <w:pStyle w:val="Nadpis4"/>
      </w:pPr>
      <w:r>
        <w:fldChar w:fldCharType="begin"/>
      </w:r>
      <w:r>
        <w:instrText>xe "getCount:sk\:\:tuke\:\:ursus\:\:adapters\:\:ViewPagerAdapter"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"sk\:\:tuke\:\:ursus\:\:adapters\:\:ViewPagerAdapter:getCount"</w:instrText>
      </w:r>
      <w:r>
        <w:fldChar w:fldCharType="end"/>
      </w:r>
      <w:r>
        <w:t>int sk.tuke.ursus.adapters.ViewPagerAdapter.getCount ()</w:t>
      </w:r>
    </w:p>
    <w:p w:rsidR="00B21924" w:rsidRDefault="00B21924" w:rsidP="00AF48A4">
      <w:pPr>
        <w:pStyle w:val="BodyText"/>
        <w:adjustRightInd/>
        <w:ind w:left="360" w:firstLine="360"/>
      </w:pPr>
      <w:bookmarkStart w:id="206" w:name="AAAAAAAADK"/>
      <w:bookmarkEnd w:id="206"/>
      <w:r>
        <w:t xml:space="preserve">Vráti počet prvkov </w:t>
      </w:r>
    </w:p>
    <w:p w:rsidR="00B21924" w:rsidRDefault="00B21924" w:rsidP="006851E3">
      <w:pPr>
        <w:pStyle w:val="Nadpis4"/>
      </w:pPr>
      <w:r>
        <w:fldChar w:fldCharType="begin"/>
      </w:r>
      <w:r>
        <w:instrText>xe "instantiateItem:sk\:\:tuke\:\:ursus\:\:adapters\:\:ViewPagerAdapter"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"sk\:\:tuke\:\:ursus\:\:adapters\:\:ViewPagerAdapter:instantiateItem"</w:instrText>
      </w:r>
      <w:r>
        <w:fldChar w:fldCharType="end"/>
      </w:r>
      <w:r>
        <w:t xml:space="preserve">Object sk.tuke.ursus.adapters.ViewPagerAdapter.instantiateItem (View </w:t>
      </w:r>
      <w:r>
        <w:rPr>
          <w:i/>
          <w:iCs/>
        </w:rPr>
        <w:t>view</w:t>
      </w:r>
      <w:r>
        <w:t xml:space="preserve">, int </w:t>
      </w:r>
      <w:r>
        <w:rPr>
          <w:i/>
          <w:iCs/>
        </w:rPr>
        <w:t>position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7" w:name="AAAAAAAADL"/>
      <w:bookmarkEnd w:id="207"/>
      <w:r>
        <w:t xml:space="preserve">Metóda instatiateItem </w:t>
      </w:r>
    </w:p>
    <w:p w:rsidR="00B21924" w:rsidRDefault="00B21924" w:rsidP="006851E3">
      <w:pPr>
        <w:pStyle w:val="Nadpis4"/>
      </w:pPr>
      <w:r>
        <w:fldChar w:fldCharType="begin"/>
      </w:r>
      <w:r>
        <w:instrText>xe "isViewFromObject:sk\:\:tuke\:\:ursus\:\:adapters\:\:ViewPagerAdapter"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"sk\:\:tuke\:\:ursus\:\:adapters\:\:ViewPagerAdapter:isViewFromObject"</w:instrText>
      </w:r>
      <w:r>
        <w:fldChar w:fldCharType="end"/>
      </w:r>
      <w:r>
        <w:t xml:space="preserve">boolean sk.tuke.ursus.adapters.ViewPagerAdapter.isViewFromObject (View </w:t>
      </w:r>
      <w:r>
        <w:rPr>
          <w:i/>
          <w:iCs/>
        </w:rPr>
        <w:t>view</w:t>
      </w:r>
      <w:r>
        <w:t xml:space="preserve">, Object </w:t>
      </w:r>
      <w:r>
        <w:rPr>
          <w:i/>
          <w:iCs/>
        </w:rPr>
        <w:t>object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8" w:name="AAAAAAAADM"/>
      <w:bookmarkEnd w:id="208"/>
      <w:r>
        <w:t xml:space="preserve">Metóda isViewFromObject </w:t>
      </w:r>
    </w:p>
    <w:p w:rsidR="00B21924" w:rsidRDefault="00B21924" w:rsidP="006851E3">
      <w:pPr>
        <w:pStyle w:val="Nadpis4"/>
      </w:pPr>
      <w:r>
        <w:fldChar w:fldCharType="begin"/>
      </w:r>
      <w:r>
        <w:instrText>xe "restoreState:sk\:\:tuke\:\:ursus\:\:adapters\:\:ViewPagerAdapter"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"sk\:\:tuke\:\:ursus\:\:adapters\:\:ViewPagerAdapter:restoreState"</w:instrText>
      </w:r>
      <w:r>
        <w:fldChar w:fldCharType="end"/>
      </w:r>
      <w:r>
        <w:t xml:space="preserve">void sk.tuke.ursus.adapters.ViewPagerAdapter.restoreState (Parcelable </w:t>
      </w:r>
      <w:r>
        <w:rPr>
          <w:i/>
          <w:iCs/>
        </w:rPr>
        <w:t>arg0</w:t>
      </w:r>
      <w:r>
        <w:t xml:space="preserve">, ClassLoader </w:t>
      </w:r>
      <w:r>
        <w:rPr>
          <w:i/>
          <w:iCs/>
        </w:rPr>
        <w:t>arg1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09" w:name="AAAAAAAADN"/>
      <w:bookmarkEnd w:id="209"/>
      <w:r>
        <w:t xml:space="preserve">Metóda restoreState </w:t>
      </w:r>
    </w:p>
    <w:p w:rsidR="00B21924" w:rsidRDefault="00B21924" w:rsidP="006851E3">
      <w:pPr>
        <w:pStyle w:val="Nadpis4"/>
      </w:pPr>
      <w:r>
        <w:fldChar w:fldCharType="begin"/>
      </w:r>
      <w:r>
        <w:instrText>xe "saveState:sk\:\:tuke\:\:ursus\:\:adapters\:\:ViewPagerAdapter"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"sk\:\:tuke\:\:ursus\:\:adapters\:\:ViewPagerAdapter:saveState"</w:instrText>
      </w:r>
      <w:r>
        <w:fldChar w:fldCharType="end"/>
      </w:r>
      <w:r>
        <w:t>Parcelable sk.tuke.ursus.adapters.ViewPagerAdapter.saveState ()</w:t>
      </w:r>
    </w:p>
    <w:p w:rsidR="00B21924" w:rsidRDefault="00B21924" w:rsidP="00AF48A4">
      <w:pPr>
        <w:pStyle w:val="BodyText"/>
        <w:adjustRightInd/>
        <w:ind w:left="360" w:firstLine="360"/>
      </w:pPr>
      <w:bookmarkStart w:id="210" w:name="AAAAAAAADO"/>
      <w:bookmarkEnd w:id="210"/>
      <w:r>
        <w:t xml:space="preserve">Metóda saveState </w:t>
      </w:r>
    </w:p>
    <w:p w:rsidR="00B21924" w:rsidRDefault="00B21924" w:rsidP="006851E3">
      <w:pPr>
        <w:pStyle w:val="Nadpis4"/>
      </w:pPr>
      <w:r>
        <w:fldChar w:fldCharType="begin"/>
      </w:r>
      <w:r>
        <w:instrText>xe "startUpdate:sk\:\:tuke\:\:ursus\:\:adapters\:\:ViewPagerAdapter"</w:instrText>
      </w:r>
      <w:r>
        <w:fldChar w:fldCharType="end"/>
      </w:r>
      <w:r>
        <w:fldChar w:fldCharType="begin"/>
      </w:r>
      <w:r>
        <w:instrText>xe "sk\:\:tuke\:\:ursus\:\:adapters\:\:ViewPagerAdapter:startUpdate"</w:instrText>
      </w:r>
      <w:r>
        <w:fldChar w:fldCharType="end"/>
      </w:r>
      <w:r>
        <w:t xml:space="preserve">void sk.tuke.ursus.adapters.ViewPagerAdapter.startUpdate (View </w:t>
      </w:r>
      <w:r>
        <w:rPr>
          <w:i/>
          <w:iCs/>
        </w:rPr>
        <w:t>arg0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11" w:name="AAAAAAAADP"/>
      <w:bookmarkEnd w:id="211"/>
      <w:r>
        <w:t xml:space="preserve">Metóda startUpdate </w:t>
      </w:r>
    </w:p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PodNadpisKapitoly"/>
      </w:pPr>
      <w:bookmarkStart w:id="212" w:name="_Toc324534144"/>
      <w:r>
        <w:t>Dokumentácia triedy sk.tuke.ursus.customViews.ViewPagerIndicator</w:t>
      </w:r>
      <w:bookmarkEnd w:id="212"/>
    </w:p>
    <w:p w:rsidR="00B21924" w:rsidRDefault="00B21924" w:rsidP="00AF48A4">
      <w:pPr>
        <w:widowControl w:val="0"/>
        <w:adjustRightInd w:val="0"/>
        <w:ind w:firstLine="576"/>
      </w:pPr>
      <w:r>
        <w:t>Dedí od bázovej triedy View.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3" w:name="_Toc324534145"/>
      <w:r>
        <w:t>Verejné metódy</w:t>
      </w:r>
      <w:bookmarkEnd w:id="213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rPr>
          <w:b/>
          <w:bCs/>
        </w:rPr>
        <w:t>ViewPagerIndicator</w:t>
      </w:r>
      <w:r>
        <w:t xml:space="preserve"> (Context context, AttributeSet attrs)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t xml:space="preserve">void </w:t>
      </w:r>
      <w:r>
        <w:rPr>
          <w:b/>
          <w:bCs/>
        </w:rPr>
        <w:t>setViewPager</w:t>
      </w:r>
      <w:r>
        <w:t xml:space="preserve"> (ViewPager pager)</w:t>
      </w: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4" w:name="_Toc324534146"/>
      <w:r>
        <w:t>Chránené metódy</w:t>
      </w:r>
      <w:bookmarkEnd w:id="214"/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1080"/>
        </w:tabs>
        <w:ind w:left="1080"/>
      </w:pPr>
      <w:r>
        <w:t xml:space="preserve">void </w:t>
      </w:r>
      <w:r>
        <w:rPr>
          <w:b/>
          <w:bCs/>
        </w:rPr>
        <w:t>onDraw</w:t>
      </w:r>
      <w:r>
        <w:t xml:space="preserve"> (Canvas canvas)</w:t>
      </w:r>
    </w:p>
    <w:p w:rsidR="00B21924" w:rsidRDefault="00B21924" w:rsidP="00AF48A4">
      <w:pPr>
        <w:pStyle w:val="ListBullet0"/>
        <w:numPr>
          <w:ilvl w:val="0"/>
          <w:numId w:val="19"/>
        </w:numPr>
        <w:tabs>
          <w:tab w:val="clear" w:pos="643"/>
          <w:tab w:val="num" w:pos="360"/>
        </w:tabs>
        <w:ind w:left="1080"/>
      </w:pPr>
      <w:r>
        <w:lastRenderedPageBreak/>
        <w:t xml:space="preserve">void </w:t>
      </w:r>
      <w:r>
        <w:rPr>
          <w:b/>
          <w:bCs/>
        </w:rPr>
        <w:t>onMeasure</w:t>
      </w:r>
      <w:r>
        <w:t xml:space="preserve"> (int widthMeasureSpec, int heightMeasureSpec)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5" w:name="_Toc324534147"/>
      <w:r>
        <w:t>Detailný popis</w:t>
      </w:r>
      <w:bookmarkEnd w:id="215"/>
    </w:p>
    <w:p w:rsidR="00B21924" w:rsidRDefault="00B21924" w:rsidP="00AF48A4">
      <w:pPr>
        <w:pStyle w:val="BodyText"/>
        <w:ind w:firstLine="720"/>
      </w:pPr>
      <w:r>
        <w:rPr>
          <w:b/>
          <w:bCs/>
        </w:rPr>
        <w:t>ViewPagerIndicator</w:t>
      </w:r>
      <w:r>
        <w:t xml:space="preserve">, indikuje </w:t>
      </w:r>
      <w:proofErr w:type="gramStart"/>
      <w:r>
        <w:t>na</w:t>
      </w:r>
      <w:proofErr w:type="gramEnd"/>
      <w:r>
        <w:t xml:space="preserve"> ktorej strane sa ViewPager aktuálne nachádza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Autor:</w:t>
      </w:r>
    </w:p>
    <w:p w:rsidR="00B21924" w:rsidRDefault="00B21924" w:rsidP="00AF48A4">
      <w:pPr>
        <w:pStyle w:val="DescContinue1"/>
        <w:ind w:firstLine="360"/>
      </w:pPr>
      <w:r>
        <w:t xml:space="preserve">Vlastimil Brecka </w:t>
      </w:r>
    </w:p>
    <w:p w:rsidR="00B21924" w:rsidRDefault="00B21924" w:rsidP="00B21924">
      <w:pPr>
        <w:pBdr>
          <w:bottom w:val="single" w:sz="2" w:space="1" w:color="auto"/>
        </w:pBd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6" w:name="_Toc324534148"/>
      <w:r>
        <w:t>Dokumentácia konštruktoru a deštruktoru</w:t>
      </w:r>
      <w:bookmarkEnd w:id="216"/>
    </w:p>
    <w:p w:rsidR="00B21924" w:rsidRDefault="00B21924" w:rsidP="006851E3">
      <w:pPr>
        <w:pStyle w:val="Nadpis4"/>
      </w:pPr>
      <w:r>
        <w:fldChar w:fldCharType="begin"/>
      </w:r>
      <w:r>
        <w:instrText>xe "ViewPagerIndicator:sk\:\:tuke\:\:ursus\:\:customViews\:\:ViewPagerIndicator"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"sk\:\:tuke\:\:ursus\:\:customViews\:\:ViewPagerIndicator:ViewPagerIndicator"</w:instrText>
      </w:r>
      <w:r>
        <w:fldChar w:fldCharType="end"/>
      </w:r>
      <w:r>
        <w:t xml:space="preserve">sk.tuke.ursus.customViews.ViewPagerIndicator.ViewPagerIndicator (Context </w:t>
      </w:r>
      <w:r>
        <w:rPr>
          <w:i/>
          <w:iCs/>
        </w:rPr>
        <w:t>context</w:t>
      </w:r>
      <w:r>
        <w:t xml:space="preserve">, AttributeSet </w:t>
      </w:r>
      <w:r>
        <w:rPr>
          <w:i/>
          <w:iCs/>
        </w:rPr>
        <w:t>attrs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17" w:name="AAAAAAAADZ"/>
      <w:bookmarkEnd w:id="217"/>
      <w:r>
        <w:t xml:space="preserve">Konštruktor, vypočíta rozmery pre dané rozlíšenie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context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Kontext </w:t>
            </w:r>
          </w:p>
        </w:tc>
      </w:tr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attrs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Atribúty </w:t>
            </w:r>
          </w:p>
        </w:tc>
      </w:tr>
    </w:tbl>
    <w:p w:rsidR="00B21924" w:rsidRDefault="00B21924" w:rsidP="00B2192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B21924" w:rsidRDefault="00B21924" w:rsidP="00AF48A4">
      <w:pPr>
        <w:pStyle w:val="Nadpis3"/>
        <w:numPr>
          <w:ilvl w:val="0"/>
          <w:numId w:val="0"/>
        </w:numPr>
      </w:pPr>
      <w:bookmarkStart w:id="218" w:name="_Toc324534149"/>
      <w:r>
        <w:t>Dokumentácia k metódam</w:t>
      </w:r>
      <w:bookmarkEnd w:id="218"/>
    </w:p>
    <w:p w:rsidR="00B21924" w:rsidRDefault="00B21924" w:rsidP="006851E3">
      <w:pPr>
        <w:pStyle w:val="Nadpis4"/>
      </w:pPr>
      <w:r>
        <w:fldChar w:fldCharType="begin"/>
      </w:r>
      <w:r>
        <w:instrText>xe "onDraw:sk\:\:tuke\:\:ursus\:\:customViews\:\:ViewPagerIndicator"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"sk\:\:tuke\:\:ursus\:\:customViews\:\:ViewPagerIndicator:onDraw"</w:instrText>
      </w:r>
      <w:r>
        <w:fldChar w:fldCharType="end"/>
      </w:r>
      <w:r>
        <w:t xml:space="preserve">void sk.tuke.ursus.customViews.ViewPagerIndicator.onDraw (Canvas </w:t>
      </w:r>
      <w:r>
        <w:rPr>
          <w:i/>
          <w:iCs/>
        </w:rPr>
        <w:t>canvas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219" w:name="AAAAAAAAEA"/>
      <w:bookmarkEnd w:id="219"/>
      <w:r>
        <w:t xml:space="preserve">Metóda onDraw </w:t>
      </w:r>
    </w:p>
    <w:p w:rsidR="00B21924" w:rsidRDefault="00B21924" w:rsidP="006851E3">
      <w:pPr>
        <w:pStyle w:val="Nadpis4"/>
      </w:pPr>
      <w:r>
        <w:fldChar w:fldCharType="begin"/>
      </w:r>
      <w:r>
        <w:instrText>xe "onMeasure:sk\:\:tuke\:\:ursus\:\:customViews\:\:ViewPagerIndicator"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"sk\:\:tuke\:\:ursus\:\:customViews\:\:ViewPagerIndicator:onMeasure"</w:instrText>
      </w:r>
      <w:r>
        <w:fldChar w:fldCharType="end"/>
      </w:r>
      <w:r>
        <w:t xml:space="preserve">void sk.tuke.ursus.customViews.ViewPagerIndicator.onMeasure (int </w:t>
      </w:r>
      <w:r>
        <w:rPr>
          <w:i/>
          <w:iCs/>
        </w:rPr>
        <w:t>widthMeasureSpec</w:t>
      </w:r>
      <w:r>
        <w:t xml:space="preserve">, int </w:t>
      </w:r>
      <w:r>
        <w:rPr>
          <w:i/>
          <w:iCs/>
        </w:rPr>
        <w:t>heightMeasureSpec</w:t>
      </w:r>
      <w:r>
        <w:t>)</w:t>
      </w:r>
      <w:r>
        <w:rPr>
          <w:rFonts w:ascii="Courier New" w:hAnsi="Courier New" w:cs="Courier New"/>
        </w:rPr>
        <w:t xml:space="preserve"> [protected]</w:t>
      </w:r>
    </w:p>
    <w:p w:rsidR="00B21924" w:rsidRDefault="00B21924" w:rsidP="00AF48A4">
      <w:pPr>
        <w:pStyle w:val="BodyText"/>
        <w:adjustRightInd/>
        <w:ind w:left="360" w:firstLine="360"/>
      </w:pPr>
      <w:bookmarkStart w:id="220" w:name="AAAAAAAAEB"/>
      <w:bookmarkEnd w:id="220"/>
      <w:r>
        <w:t xml:space="preserve">Metóda onMesaure </w:t>
      </w:r>
    </w:p>
    <w:p w:rsidR="00B21924" w:rsidRDefault="00B21924" w:rsidP="006851E3">
      <w:pPr>
        <w:pStyle w:val="Nadpis4"/>
      </w:pPr>
      <w:r>
        <w:fldChar w:fldCharType="begin"/>
      </w:r>
      <w:r>
        <w:instrText>xe "setViewPager:sk\:\:tuke\:\:ursus\:\:customViews\:\:ViewPagerIndicator"</w:instrText>
      </w:r>
      <w:r>
        <w:fldChar w:fldCharType="end"/>
      </w:r>
      <w:r>
        <w:fldChar w:fldCharType="begin"/>
      </w:r>
      <w:r>
        <w:instrText>xe "sk\:\:tuke\:\:ursus\:\:customViews\:\:ViewPagerIndicator:setViewPager"</w:instrText>
      </w:r>
      <w:r>
        <w:fldChar w:fldCharType="end"/>
      </w:r>
      <w:r>
        <w:t xml:space="preserve">void sk.tuke.ursus.customViews.ViewPagerIndicator.setViewPager (ViewPager </w:t>
      </w:r>
      <w:r>
        <w:rPr>
          <w:i/>
          <w:iCs/>
        </w:rPr>
        <w:t>pager</w:t>
      </w:r>
      <w:r>
        <w:t>)</w:t>
      </w:r>
    </w:p>
    <w:p w:rsidR="00B21924" w:rsidRDefault="00B21924" w:rsidP="00AF48A4">
      <w:pPr>
        <w:pStyle w:val="BodyText"/>
        <w:adjustRightInd/>
        <w:ind w:left="360" w:firstLine="360"/>
      </w:pPr>
      <w:bookmarkStart w:id="221" w:name="AAAAAAAAEC"/>
      <w:bookmarkEnd w:id="221"/>
      <w:r>
        <w:t xml:space="preserve">Nastaví viewPager </w:t>
      </w:r>
    </w:p>
    <w:p w:rsidR="00B21924" w:rsidRDefault="00B21924" w:rsidP="00AF48A4">
      <w:pPr>
        <w:pStyle w:val="Nadpis5"/>
        <w:numPr>
          <w:ilvl w:val="0"/>
          <w:numId w:val="0"/>
        </w:numPr>
        <w:ind w:left="1008" w:hanging="1008"/>
      </w:pPr>
      <w:r>
        <w:t>Parametre: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21924" w:rsidTr="00B21924">
        <w:tc>
          <w:tcPr>
            <w:tcW w:w="1761" w:type="dxa"/>
          </w:tcPr>
          <w:p w:rsidR="00B21924" w:rsidRDefault="00B21924" w:rsidP="00B21924">
            <w:r>
              <w:rPr>
                <w:i/>
                <w:iCs/>
              </w:rPr>
              <w:t>pager</w:t>
            </w:r>
            <w:r>
              <w:t xml:space="preserve"> </w:t>
            </w:r>
          </w:p>
        </w:tc>
        <w:tc>
          <w:tcPr>
            <w:tcW w:w="6561" w:type="dxa"/>
          </w:tcPr>
          <w:p w:rsidR="00B21924" w:rsidRDefault="00B21924" w:rsidP="00B21924">
            <w:r>
              <w:t xml:space="preserve">ViewPager, na ktorý chceme dať indikátor </w:t>
            </w:r>
          </w:p>
        </w:tc>
      </w:tr>
    </w:tbl>
    <w:p w:rsidR="007C1427" w:rsidRPr="007B0748" w:rsidRDefault="007C1427" w:rsidP="007B0748"/>
    <w:p w:rsidR="00FE327F" w:rsidRPr="0073680C" w:rsidRDefault="000C5ABE">
      <w:pPr>
        <w:pStyle w:val="NormalnytextDP"/>
      </w:pPr>
      <w:r w:rsidRPr="0073680C">
        <w:t xml:space="preserve"> </w:t>
      </w:r>
    </w:p>
    <w:p w:rsidR="00FE327F" w:rsidRPr="0073680C" w:rsidRDefault="00FE327F">
      <w:pPr>
        <w:pStyle w:val="NormalnytextDP"/>
      </w:pPr>
    </w:p>
    <w:p w:rsidR="00FE327F" w:rsidRPr="0073680C" w:rsidRDefault="00FE327F">
      <w:pPr>
        <w:pStyle w:val="NormalnytextDP"/>
      </w:pPr>
    </w:p>
    <w:p w:rsidR="00FE327F" w:rsidRPr="0073680C" w:rsidRDefault="00FE327F">
      <w:pPr>
        <w:pStyle w:val="NormalnytextDP"/>
      </w:pPr>
    </w:p>
    <w:p w:rsidR="003577D0" w:rsidRPr="0073680C" w:rsidRDefault="003577D0">
      <w:pPr>
        <w:pStyle w:val="NormalnytextDP"/>
      </w:pPr>
    </w:p>
    <w:sectPr w:rsidR="003577D0" w:rsidRPr="0073680C" w:rsidSect="00FE327F">
      <w:headerReference w:type="default" r:id="rId20"/>
      <w:footerReference w:type="default" r:id="rId21"/>
      <w:pgSz w:w="11906" w:h="16838" w:code="9"/>
      <w:pgMar w:top="1418" w:right="1418" w:bottom="1418" w:left="1985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A3B" w:rsidRDefault="00BD1A3B">
      <w:pPr>
        <w:spacing w:before="0" w:line="240" w:lineRule="auto"/>
      </w:pPr>
      <w:r>
        <w:separator/>
      </w:r>
    </w:p>
  </w:endnote>
  <w:endnote w:type="continuationSeparator" w:id="0">
    <w:p w:rsidR="00BD1A3B" w:rsidRDefault="00BD1A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24" w:rsidRDefault="00B21924">
    <w:pPr>
      <w:pStyle w:val="NormalnytextDP"/>
      <w:jc w:val="center"/>
      <w:rPr>
        <w:sz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890360"/>
      <w:docPartObj>
        <w:docPartGallery w:val="Page Numbers (Bottom of Page)"/>
        <w:docPartUnique/>
      </w:docPartObj>
    </w:sdtPr>
    <w:sdtContent>
      <w:p w:rsidR="007550DF" w:rsidRDefault="007550D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:rsidR="00B21924" w:rsidRDefault="00B21924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24" w:rsidRDefault="00B21924">
    <w:pPr>
      <w:pStyle w:val="Pta"/>
      <w:pBdr>
        <w:top w:val="dotted" w:sz="4" w:space="1" w:color="auto"/>
      </w:pBd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7550DF">
      <w:rPr>
        <w:noProof/>
      </w:rPr>
      <w:t>43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A3B" w:rsidRDefault="00BD1A3B">
      <w:pPr>
        <w:spacing w:before="0" w:line="240" w:lineRule="auto"/>
      </w:pPr>
      <w:r>
        <w:separator/>
      </w:r>
    </w:p>
  </w:footnote>
  <w:footnote w:type="continuationSeparator" w:id="0">
    <w:p w:rsidR="00BD1A3B" w:rsidRDefault="00BD1A3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24" w:rsidRDefault="00B21924">
    <w:pPr>
      <w:pStyle w:val="Hlavika"/>
      <w:jc w:val="center"/>
      <w:rPr>
        <w:vanish/>
        <w:sz w:val="28"/>
      </w:rPr>
    </w:pPr>
    <w:r>
      <w:rPr>
        <w:vanish/>
        <w:sz w:val="28"/>
      </w:rPr>
      <w:t>OBAL v súlade s ISO 7144 a požiadavkami TU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DF" w:rsidRDefault="007550DF">
    <w:pPr>
      <w:pStyle w:val="Hlavika"/>
    </w:pPr>
    <w:r>
      <w:t>FEI</w:t>
    </w:r>
    <w:r>
      <w:tab/>
    </w:r>
    <w:r>
      <w:tab/>
    </w:r>
    <w:r>
      <w:tab/>
      <w:t>KPI</w:t>
    </w:r>
  </w:p>
  <w:p w:rsidR="00B21924" w:rsidRDefault="00B21924">
    <w:pPr>
      <w:pStyle w:val="Hlavika"/>
      <w:rPr>
        <w:sz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DF" w:rsidRPr="007550DF" w:rsidRDefault="007550DF">
    <w:pPr>
      <w:pStyle w:val="Hlavika"/>
      <w:pBdr>
        <w:bottom w:val="dotted" w:sz="4" w:space="1" w:color="auto"/>
      </w:pBdr>
    </w:pPr>
    <w:r>
      <w:t>FEI</w:t>
    </w:r>
    <w:r>
      <w:tab/>
    </w:r>
    <w:r>
      <w:tab/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CB05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43E4D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43CC0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DB7A7F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990E25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3D5E9A"/>
    <w:multiLevelType w:val="hybridMultilevel"/>
    <w:tmpl w:val="172A08C4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024789"/>
    <w:multiLevelType w:val="hybridMultilevel"/>
    <w:tmpl w:val="C786056A"/>
    <w:lvl w:ilvl="0" w:tplc="18304B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A94F5A"/>
    <w:multiLevelType w:val="hybridMultilevel"/>
    <w:tmpl w:val="D46EFE30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15">
    <w:nsid w:val="5AA1265F"/>
    <w:multiLevelType w:val="multilevel"/>
    <w:tmpl w:val="1B12C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C56959"/>
    <w:multiLevelType w:val="hybridMultilevel"/>
    <w:tmpl w:val="5BF06E4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7">
    <w:nsid w:val="6EAA4196"/>
    <w:multiLevelType w:val="multilevel"/>
    <w:tmpl w:val="97F668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D84D4F"/>
    <w:multiLevelType w:val="hybridMultilevel"/>
    <w:tmpl w:val="AB1E1A08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9">
    <w:nsid w:val="74E662DF"/>
    <w:multiLevelType w:val="multilevel"/>
    <w:tmpl w:val="B178B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DC743D"/>
    <w:multiLevelType w:val="hybridMultilevel"/>
    <w:tmpl w:val="4AB42DD2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6"/>
  </w:num>
  <w:num w:numId="7">
    <w:abstractNumId w:val="13"/>
  </w:num>
  <w:num w:numId="8">
    <w:abstractNumId w:val="10"/>
  </w:num>
  <w:num w:numId="9">
    <w:abstractNumId w:val="7"/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18"/>
  </w:num>
  <w:num w:numId="13">
    <w:abstractNumId w:val="20"/>
  </w:num>
  <w:num w:numId="14">
    <w:abstractNumId w:val="16"/>
  </w:num>
  <w:num w:numId="15">
    <w:abstractNumId w:val="15"/>
  </w:num>
  <w:num w:numId="16">
    <w:abstractNumId w:val="17"/>
  </w:num>
  <w:num w:numId="17">
    <w:abstractNumId w:val="19"/>
  </w:num>
  <w:num w:numId="18">
    <w:abstractNumId w:val="9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31B"/>
    <w:rsid w:val="0006610F"/>
    <w:rsid w:val="00096FB4"/>
    <w:rsid w:val="000B3306"/>
    <w:rsid w:val="000C5ABE"/>
    <w:rsid w:val="001545E4"/>
    <w:rsid w:val="00156DDA"/>
    <w:rsid w:val="0017035D"/>
    <w:rsid w:val="001A2537"/>
    <w:rsid w:val="001A2931"/>
    <w:rsid w:val="001C18F0"/>
    <w:rsid w:val="002712E1"/>
    <w:rsid w:val="00276FDF"/>
    <w:rsid w:val="00315B6A"/>
    <w:rsid w:val="00323769"/>
    <w:rsid w:val="003276AE"/>
    <w:rsid w:val="003577D0"/>
    <w:rsid w:val="00396336"/>
    <w:rsid w:val="004179E4"/>
    <w:rsid w:val="00452524"/>
    <w:rsid w:val="004545AF"/>
    <w:rsid w:val="00455FE0"/>
    <w:rsid w:val="00463D17"/>
    <w:rsid w:val="004B7601"/>
    <w:rsid w:val="004D0D2E"/>
    <w:rsid w:val="004E547C"/>
    <w:rsid w:val="004F6CD7"/>
    <w:rsid w:val="005412B2"/>
    <w:rsid w:val="005A0DEC"/>
    <w:rsid w:val="005A5D8D"/>
    <w:rsid w:val="006833A3"/>
    <w:rsid w:val="00684BCE"/>
    <w:rsid w:val="006851E3"/>
    <w:rsid w:val="006C311B"/>
    <w:rsid w:val="006C48D4"/>
    <w:rsid w:val="006D0F28"/>
    <w:rsid w:val="006E6369"/>
    <w:rsid w:val="006E731B"/>
    <w:rsid w:val="00712591"/>
    <w:rsid w:val="0073680C"/>
    <w:rsid w:val="007416F4"/>
    <w:rsid w:val="007550DF"/>
    <w:rsid w:val="00787D78"/>
    <w:rsid w:val="007B0748"/>
    <w:rsid w:val="007B6458"/>
    <w:rsid w:val="007C1427"/>
    <w:rsid w:val="007C1893"/>
    <w:rsid w:val="007F496F"/>
    <w:rsid w:val="008146BA"/>
    <w:rsid w:val="00882039"/>
    <w:rsid w:val="008F7824"/>
    <w:rsid w:val="00922CEB"/>
    <w:rsid w:val="009249A7"/>
    <w:rsid w:val="009337F2"/>
    <w:rsid w:val="009673E8"/>
    <w:rsid w:val="00970E48"/>
    <w:rsid w:val="00971F16"/>
    <w:rsid w:val="009A027A"/>
    <w:rsid w:val="009C5FC8"/>
    <w:rsid w:val="00A528AF"/>
    <w:rsid w:val="00A62169"/>
    <w:rsid w:val="00AA3FCB"/>
    <w:rsid w:val="00AF48A4"/>
    <w:rsid w:val="00B21924"/>
    <w:rsid w:val="00BD1A3B"/>
    <w:rsid w:val="00BD4DF6"/>
    <w:rsid w:val="00C467F1"/>
    <w:rsid w:val="00CC7BB9"/>
    <w:rsid w:val="00D4496E"/>
    <w:rsid w:val="00D465C6"/>
    <w:rsid w:val="00D75F72"/>
    <w:rsid w:val="00DB0B69"/>
    <w:rsid w:val="00DC49F8"/>
    <w:rsid w:val="00DE5E7E"/>
    <w:rsid w:val="00E254EC"/>
    <w:rsid w:val="00EA29C7"/>
    <w:rsid w:val="00EC5C81"/>
    <w:rsid w:val="00ED1743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327F"/>
    <w:pPr>
      <w:spacing w:before="60" w:line="360" w:lineRule="auto"/>
      <w:jc w:val="both"/>
    </w:pPr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FE32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E32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FE327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6851E3"/>
    <w:pPr>
      <w:keepNext/>
      <w:spacing w:before="240" w:after="60"/>
      <w:ind w:left="1080" w:hanging="1080"/>
      <w:outlineLvl w:val="3"/>
    </w:pPr>
    <w:rPr>
      <w:rFonts w:ascii="Arial" w:hAnsi="Arial" w:cs="Arial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FE327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FE327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FE327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FE327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FE327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Pta"/>
    <w:link w:val="HlavikaChar"/>
    <w:uiPriority w:val="99"/>
    <w:rsid w:val="00FE327F"/>
  </w:style>
  <w:style w:type="paragraph" w:styleId="Pta">
    <w:name w:val="footer"/>
    <w:basedOn w:val="NormalnytextDP"/>
    <w:link w:val="PtaChar"/>
    <w:uiPriority w:val="99"/>
    <w:rsid w:val="00FE327F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paragraph" w:customStyle="1" w:styleId="NormalnytextDP">
    <w:name w:val="Normalny text DP"/>
    <w:rsid w:val="00FE327F"/>
    <w:pPr>
      <w:spacing w:before="60" w:line="360" w:lineRule="auto"/>
      <w:ind w:firstLine="510"/>
      <w:jc w:val="both"/>
    </w:pPr>
    <w:rPr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rsid w:val="00FE327F"/>
    <w:pPr>
      <w:pageBreakBefore/>
      <w:numPr>
        <w:numId w:val="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FE327F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FE327F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E327F"/>
    <w:pPr>
      <w:tabs>
        <w:tab w:val="right" w:leader="dot" w:pos="8493"/>
      </w:tabs>
      <w:spacing w:line="360" w:lineRule="auto"/>
      <w:ind w:left="340" w:right="567" w:hanging="340"/>
    </w:pPr>
    <w:rPr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E327F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E327F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character" w:styleId="Odkaznakomentr">
    <w:name w:val="annotation reference"/>
    <w:basedOn w:val="Predvolenpsmoodseku"/>
    <w:semiHidden/>
    <w:rsid w:val="00FE327F"/>
    <w:rPr>
      <w:sz w:val="16"/>
      <w:szCs w:val="16"/>
    </w:rPr>
  </w:style>
  <w:style w:type="paragraph" w:styleId="Textkomentra">
    <w:name w:val="annotation text"/>
    <w:basedOn w:val="Normlny"/>
    <w:semiHidden/>
    <w:rsid w:val="00FE327F"/>
    <w:rPr>
      <w:sz w:val="20"/>
      <w:szCs w:val="20"/>
    </w:rPr>
  </w:style>
  <w:style w:type="paragraph" w:styleId="Zoznamobrzkov">
    <w:name w:val="table of figures"/>
    <w:basedOn w:val="NormalnytextDP"/>
    <w:next w:val="NormalnytextDP"/>
    <w:autoRedefine/>
    <w:uiPriority w:val="99"/>
    <w:rsid w:val="00FE327F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character" w:styleId="Hypertextovprepojenie">
    <w:name w:val="Hyperlink"/>
    <w:basedOn w:val="Predvolenpsmoodseku"/>
    <w:uiPriority w:val="99"/>
    <w:rsid w:val="00FE327F"/>
    <w:rPr>
      <w:color w:val="0000FF"/>
      <w:u w:val="single"/>
    </w:rPr>
  </w:style>
  <w:style w:type="character" w:styleId="slostrany">
    <w:name w:val="page number"/>
    <w:basedOn w:val="Predvolenpsmoodseku"/>
    <w:semiHidden/>
    <w:rsid w:val="00FE327F"/>
  </w:style>
  <w:style w:type="character" w:styleId="PouitHypertextovPrepojenie">
    <w:name w:val="FollowedHyperlink"/>
    <w:basedOn w:val="Predvolenpsmoodseku"/>
    <w:semiHidden/>
    <w:rsid w:val="00FE327F"/>
    <w:rPr>
      <w:color w:val="800080"/>
      <w:u w:val="single"/>
    </w:rPr>
  </w:style>
  <w:style w:type="paragraph" w:styleId="Popis">
    <w:name w:val="caption"/>
    <w:aliases w:val="Popiska-Caption"/>
    <w:basedOn w:val="NormalnytextDP"/>
    <w:next w:val="NormalnytextDP"/>
    <w:qFormat/>
    <w:rsid w:val="00FE327F"/>
    <w:pPr>
      <w:spacing w:after="60"/>
      <w:ind w:firstLine="0"/>
      <w:jc w:val="center"/>
    </w:pPr>
    <w:rPr>
      <w:b/>
      <w:bCs/>
      <w:sz w:val="20"/>
    </w:rPr>
  </w:style>
  <w:style w:type="paragraph" w:customStyle="1" w:styleId="AnalytickyList">
    <w:name w:val="Analyticky List"/>
    <w:basedOn w:val="NormalnytextDP"/>
    <w:rsid w:val="00FE327F"/>
    <w:pPr>
      <w:spacing w:before="0"/>
      <w:ind w:firstLine="0"/>
      <w:jc w:val="left"/>
    </w:pPr>
  </w:style>
  <w:style w:type="paragraph" w:styleId="Textpoznmkypodiarou">
    <w:name w:val="footnote text"/>
    <w:basedOn w:val="Normlny"/>
    <w:semiHidden/>
    <w:rsid w:val="00FE327F"/>
    <w:pPr>
      <w:spacing w:before="0" w:line="240" w:lineRule="auto"/>
      <w:jc w:val="left"/>
    </w:pPr>
    <w:rPr>
      <w:sz w:val="20"/>
      <w:szCs w:val="20"/>
    </w:rPr>
  </w:style>
  <w:style w:type="character" w:styleId="Odkaznapoznmkupodiarou">
    <w:name w:val="footnote reference"/>
    <w:basedOn w:val="Predvolenpsmoodseku"/>
    <w:semiHidden/>
    <w:rsid w:val="00FE327F"/>
    <w:rPr>
      <w:vertAlign w:val="superscript"/>
    </w:rPr>
  </w:style>
  <w:style w:type="paragraph" w:styleId="Normlnywebov">
    <w:name w:val="Normal (Web)"/>
    <w:basedOn w:val="Normlny"/>
    <w:semiHidden/>
    <w:rsid w:val="00FE327F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Zkladntext">
    <w:name w:val="Body Text"/>
    <w:basedOn w:val="Normlny"/>
    <w:semiHidden/>
    <w:rsid w:val="00FE327F"/>
    <w:pPr>
      <w:spacing w:before="0" w:line="240" w:lineRule="auto"/>
    </w:pPr>
    <w:rPr>
      <w:lang w:eastAsia="cs-CZ"/>
    </w:rPr>
  </w:style>
  <w:style w:type="paragraph" w:customStyle="1" w:styleId="Rovnice">
    <w:name w:val="Rovnice"/>
    <w:basedOn w:val="NormalnytextDP"/>
    <w:next w:val="NormalnytextDP"/>
    <w:rsid w:val="00FE327F"/>
    <w:pPr>
      <w:jc w:val="center"/>
    </w:pPr>
    <w:rPr>
      <w:i/>
    </w:rPr>
  </w:style>
  <w:style w:type="paragraph" w:styleId="slovanzoznam">
    <w:name w:val="List Number"/>
    <w:basedOn w:val="Normlny"/>
    <w:semiHidden/>
    <w:rsid w:val="00FE327F"/>
    <w:pPr>
      <w:numPr>
        <w:numId w:val="5"/>
      </w:numPr>
    </w:pPr>
  </w:style>
  <w:style w:type="paragraph" w:styleId="Zoznamsodrkami">
    <w:name w:val="List Bullet"/>
    <w:basedOn w:val="Normlny"/>
    <w:autoRedefine/>
    <w:semiHidden/>
    <w:rsid w:val="00FE327F"/>
    <w:pPr>
      <w:numPr>
        <w:numId w:val="4"/>
      </w:numPr>
    </w:pPr>
  </w:style>
  <w:style w:type="character" w:styleId="Siln">
    <w:name w:val="Strong"/>
    <w:basedOn w:val="Predvolenpsmoodseku"/>
    <w:uiPriority w:val="22"/>
    <w:qFormat/>
    <w:rsid w:val="00FE327F"/>
    <w:rPr>
      <w:b/>
      <w:bCs/>
    </w:rPr>
  </w:style>
  <w:style w:type="paragraph" w:customStyle="1" w:styleId="Tabulka">
    <w:name w:val="Tabulka"/>
    <w:basedOn w:val="NormalnytextDP"/>
    <w:rsid w:val="00FE327F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E327F"/>
    <w:pPr>
      <w:numPr>
        <w:numId w:val="6"/>
      </w:numPr>
      <w:spacing w:line="288" w:lineRule="auto"/>
    </w:pPr>
  </w:style>
  <w:style w:type="paragraph" w:customStyle="1" w:styleId="xdpObalD">
    <w:name w:val="xdp_Obal_D"/>
    <w:next w:val="NormalnytextDP"/>
    <w:rsid w:val="00FE327F"/>
    <w:pPr>
      <w:widowControl w:val="0"/>
      <w:spacing w:before="60" w:line="360" w:lineRule="auto"/>
      <w:jc w:val="center"/>
    </w:pPr>
    <w:rPr>
      <w:rFonts w:ascii="Arial" w:hAnsi="Arial" w:cs="Arial"/>
      <w:bCs/>
      <w:sz w:val="28"/>
      <w:lang w:eastAsia="en-US"/>
    </w:rPr>
  </w:style>
  <w:style w:type="paragraph" w:customStyle="1" w:styleId="xdpObalB">
    <w:name w:val="xdp_Obal_B"/>
    <w:basedOn w:val="xdpObalD"/>
    <w:rsid w:val="00FE327F"/>
    <w:rPr>
      <w:bCs w:val="0"/>
      <w:caps/>
    </w:rPr>
  </w:style>
  <w:style w:type="paragraph" w:customStyle="1" w:styleId="xdpObalC">
    <w:name w:val="xdp_Obal_C"/>
    <w:basedOn w:val="xdpObalD"/>
    <w:rsid w:val="00FE327F"/>
    <w:rPr>
      <w:bCs w:val="0"/>
      <w:sz w:val="32"/>
    </w:rPr>
  </w:style>
  <w:style w:type="paragraph" w:customStyle="1" w:styleId="xdpObalA">
    <w:name w:val="xdp_Obal_A"/>
    <w:basedOn w:val="xdpObalC"/>
    <w:rsid w:val="00FE327F"/>
    <w:rPr>
      <w:caps/>
    </w:rPr>
  </w:style>
  <w:style w:type="paragraph" w:customStyle="1" w:styleId="xdpObalJ">
    <w:name w:val="xdp_Obal_J"/>
    <w:basedOn w:val="xdpObalD"/>
    <w:rsid w:val="00FE327F"/>
    <w:rPr>
      <w:rFonts w:ascii="Times New Roman" w:hAnsi="Times New Roman"/>
    </w:rPr>
  </w:style>
  <w:style w:type="paragraph" w:customStyle="1" w:styleId="xdpObalH">
    <w:name w:val="xdp_Obal_H"/>
    <w:basedOn w:val="xdpObalM"/>
    <w:rsid w:val="00FE327F"/>
    <w:rPr>
      <w:caps/>
    </w:rPr>
  </w:style>
  <w:style w:type="paragraph" w:customStyle="1" w:styleId="xdpObalK">
    <w:name w:val="xdp_Obal_K"/>
    <w:basedOn w:val="xdpObalM"/>
    <w:rsid w:val="00FE327F"/>
    <w:rPr>
      <w:b/>
    </w:rPr>
  </w:style>
  <w:style w:type="paragraph" w:customStyle="1" w:styleId="xdpObalM">
    <w:name w:val="xdp_Obal_M"/>
    <w:basedOn w:val="xdpObalJ"/>
    <w:rsid w:val="00FE327F"/>
    <w:rPr>
      <w:sz w:val="32"/>
    </w:rPr>
  </w:style>
  <w:style w:type="paragraph" w:customStyle="1" w:styleId="xdpObalO">
    <w:name w:val="xdp_Obal_O"/>
    <w:basedOn w:val="xdpObalJ"/>
    <w:rsid w:val="00FE327F"/>
    <w:rPr>
      <w:sz w:val="24"/>
    </w:rPr>
  </w:style>
  <w:style w:type="character" w:customStyle="1" w:styleId="xdpObalDall">
    <w:name w:val="xdp_Obal_D_all"/>
    <w:rsid w:val="00FE327F"/>
    <w:rPr>
      <w:cap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49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49F8"/>
    <w:rPr>
      <w:rFonts w:ascii="Tahoma" w:hAnsi="Tahoma" w:cs="Tahoma"/>
      <w:sz w:val="16"/>
      <w:szCs w:val="16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6C48D4"/>
    <w:rPr>
      <w:color w:val="80808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9673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9673E8"/>
    <w:rPr>
      <w:rFonts w:ascii="Tahoma" w:hAnsi="Tahoma" w:cs="Tahoma"/>
      <w:sz w:val="16"/>
      <w:szCs w:val="16"/>
      <w:lang w:eastAsia="en-US"/>
    </w:rPr>
  </w:style>
  <w:style w:type="paragraph" w:styleId="Odsekzoznamu">
    <w:name w:val="List Paragraph"/>
    <w:basedOn w:val="Normlny"/>
    <w:uiPriority w:val="34"/>
    <w:qFormat/>
    <w:rsid w:val="007B0748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7B0748"/>
  </w:style>
  <w:style w:type="paragraph" w:styleId="Zarkazkladnhotextu3">
    <w:name w:val="Body Text Indent 3"/>
    <w:basedOn w:val="Normlny"/>
    <w:link w:val="Zarkazkladnhotextu3Char"/>
    <w:uiPriority w:val="99"/>
    <w:unhideWhenUsed/>
    <w:rsid w:val="007B0748"/>
    <w:pPr>
      <w:ind w:firstLine="720"/>
    </w:p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sid w:val="007B0748"/>
    <w:rPr>
      <w:sz w:val="24"/>
      <w:szCs w:val="24"/>
      <w:lang w:eastAsia="en-US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B21924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B21924"/>
    <w:rPr>
      <w:rFonts w:ascii="Arial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6851E3"/>
    <w:rPr>
      <w:rFonts w:ascii="Arial" w:hAnsi="Arial" w:cs="Arial"/>
      <w:sz w:val="22"/>
      <w:szCs w:val="2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B21924"/>
    <w:rPr>
      <w:b/>
      <w:bCs/>
      <w:i/>
      <w:iCs/>
      <w:sz w:val="26"/>
      <w:szCs w:val="26"/>
      <w:lang w:eastAsia="en-US"/>
    </w:rPr>
  </w:style>
  <w:style w:type="paragraph" w:styleId="Nzov">
    <w:name w:val="Title"/>
    <w:basedOn w:val="Normlny"/>
    <w:link w:val="NzovChar"/>
    <w:uiPriority w:val="99"/>
    <w:qFormat/>
    <w:rsid w:val="00B21924"/>
    <w:pPr>
      <w:autoSpaceDE w:val="0"/>
      <w:autoSpaceDN w:val="0"/>
      <w:spacing w:before="240" w:after="60" w:line="240" w:lineRule="auto"/>
      <w:jc w:val="center"/>
      <w:outlineLvl w:val="0"/>
    </w:pPr>
    <w:rPr>
      <w:rFonts w:ascii="Arial" w:eastAsiaTheme="minorEastAsia" w:hAnsi="Arial" w:cs="Arial"/>
      <w:b/>
      <w:bCs/>
      <w:kern w:val="28"/>
      <w:sz w:val="32"/>
      <w:szCs w:val="32"/>
      <w:lang w:val="en-US" w:eastAsia="sk-SK"/>
    </w:rPr>
  </w:style>
  <w:style w:type="character" w:customStyle="1" w:styleId="NzovChar">
    <w:name w:val="Názov Char"/>
    <w:basedOn w:val="Predvolenpsmoodseku"/>
    <w:link w:val="Nzov"/>
    <w:uiPriority w:val="99"/>
    <w:rsid w:val="00B21924"/>
    <w:rPr>
      <w:rFonts w:ascii="Arial" w:eastAsiaTheme="minorEastAsia" w:hAnsi="Arial" w:cs="Arial"/>
      <w:b/>
      <w:bCs/>
      <w:kern w:val="28"/>
      <w:sz w:val="32"/>
      <w:szCs w:val="32"/>
      <w:lang w:val="en-US"/>
    </w:rPr>
  </w:style>
  <w:style w:type="character" w:customStyle="1" w:styleId="Nadpis1Char">
    <w:name w:val="Nadpis 1 Char"/>
    <w:basedOn w:val="Predvolenpsmoodseku"/>
    <w:link w:val="Nadpis1"/>
    <w:uiPriority w:val="99"/>
    <w:locked/>
    <w:rsid w:val="00B21924"/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Podtitul">
    <w:name w:val="Subtitle"/>
    <w:basedOn w:val="Normlny"/>
    <w:link w:val="PodtitulChar"/>
    <w:uiPriority w:val="99"/>
    <w:qFormat/>
    <w:rsid w:val="00B21924"/>
    <w:pPr>
      <w:autoSpaceDE w:val="0"/>
      <w:autoSpaceDN w:val="0"/>
      <w:spacing w:before="0" w:after="60" w:line="240" w:lineRule="auto"/>
      <w:jc w:val="center"/>
      <w:outlineLvl w:val="1"/>
    </w:pPr>
    <w:rPr>
      <w:rFonts w:ascii="Arial" w:eastAsiaTheme="minorEastAsia" w:hAnsi="Arial" w:cs="Arial"/>
      <w:lang w:val="en-US" w:eastAsia="sk-SK"/>
    </w:rPr>
  </w:style>
  <w:style w:type="character" w:customStyle="1" w:styleId="PodtitulChar">
    <w:name w:val="Podtitul Char"/>
    <w:basedOn w:val="Predvolenpsmoodseku"/>
    <w:link w:val="Podtitul"/>
    <w:uiPriority w:val="99"/>
    <w:rsid w:val="00B21924"/>
    <w:rPr>
      <w:rFonts w:ascii="Arial" w:eastAsiaTheme="minorEastAsia" w:hAnsi="Arial" w:cs="Arial"/>
      <w:sz w:val="24"/>
      <w:szCs w:val="24"/>
      <w:lang w:val="en-US"/>
    </w:rPr>
  </w:style>
  <w:style w:type="paragraph" w:customStyle="1" w:styleId="BodyText">
    <w:name w:val="BodyText"/>
    <w:basedOn w:val="Normlny"/>
    <w:uiPriority w:val="99"/>
    <w:rsid w:val="00B21924"/>
    <w:pPr>
      <w:autoSpaceDE w:val="0"/>
      <w:autoSpaceDN w:val="0"/>
      <w:adjustRightInd w:val="0"/>
      <w:spacing w:before="30" w:after="60" w:line="240" w:lineRule="auto"/>
    </w:pPr>
    <w:rPr>
      <w:rFonts w:eastAsiaTheme="minorEastAsia"/>
      <w:sz w:val="22"/>
      <w:szCs w:val="22"/>
      <w:lang w:val="en-US" w:eastAsia="sk-SK"/>
    </w:rPr>
  </w:style>
  <w:style w:type="paragraph" w:customStyle="1" w:styleId="DenseText">
    <w:name w:val="DenseText"/>
    <w:basedOn w:val="Normlny"/>
    <w:uiPriority w:val="99"/>
    <w:rsid w:val="00B21924"/>
    <w:pPr>
      <w:autoSpaceDE w:val="0"/>
      <w:autoSpaceDN w:val="0"/>
      <w:adjustRightInd w:val="0"/>
      <w:spacing w:before="0" w:line="240" w:lineRule="auto"/>
      <w:jc w:val="left"/>
    </w:pPr>
    <w:rPr>
      <w:rFonts w:eastAsiaTheme="minorEastAsia"/>
      <w:sz w:val="22"/>
      <w:szCs w:val="22"/>
      <w:lang w:val="en-US" w:eastAsia="sk-SK"/>
    </w:rPr>
  </w:style>
  <w:style w:type="character" w:customStyle="1" w:styleId="HlavikaChar">
    <w:name w:val="Hlavička Char"/>
    <w:basedOn w:val="Predvolenpsmoodseku"/>
    <w:link w:val="Hlavika"/>
    <w:uiPriority w:val="99"/>
    <w:locked/>
    <w:rsid w:val="00B21924"/>
    <w:rPr>
      <w:sz w:val="24"/>
      <w:lang w:eastAsia="cs-CZ"/>
    </w:rPr>
  </w:style>
  <w:style w:type="paragraph" w:customStyle="1" w:styleId="GroupHeader">
    <w:name w:val="GroupHeader"/>
    <w:basedOn w:val="Normlny"/>
    <w:uiPriority w:val="99"/>
    <w:rsid w:val="00B21924"/>
    <w:pPr>
      <w:keepNext/>
      <w:autoSpaceDE w:val="0"/>
      <w:autoSpaceDN w:val="0"/>
      <w:spacing w:before="120" w:after="60" w:line="240" w:lineRule="auto"/>
      <w:ind w:left="360"/>
      <w:jc w:val="left"/>
    </w:pPr>
    <w:rPr>
      <w:rFonts w:ascii="Arial" w:eastAsiaTheme="minorEastAsia" w:hAnsi="Arial" w:cs="Arial"/>
      <w:b/>
      <w:bCs/>
      <w:sz w:val="20"/>
      <w:szCs w:val="20"/>
      <w:lang w:val="en-US" w:eastAsia="sk-SK"/>
    </w:rPr>
  </w:style>
  <w:style w:type="character" w:customStyle="1" w:styleId="PtaChar">
    <w:name w:val="Päta Char"/>
    <w:basedOn w:val="Predvolenpsmoodseku"/>
    <w:link w:val="Pta"/>
    <w:uiPriority w:val="99"/>
    <w:locked/>
    <w:rsid w:val="00B21924"/>
    <w:rPr>
      <w:sz w:val="24"/>
      <w:lang w:eastAsia="cs-CZ"/>
    </w:rPr>
  </w:style>
  <w:style w:type="paragraph" w:customStyle="1" w:styleId="CodeExample0">
    <w:name w:val="Code Example 0"/>
    <w:basedOn w:val="Normlny"/>
    <w:next w:val="CodeExample1"/>
    <w:uiPriority w:val="99"/>
    <w:rsid w:val="00B21924"/>
    <w:pPr>
      <w:shd w:val="pct10" w:color="auto" w:fill="FFFFFF"/>
      <w:autoSpaceDE w:val="0"/>
      <w:autoSpaceDN w:val="0"/>
      <w:spacing w:before="0" w:line="240" w:lineRule="auto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1">
    <w:name w:val="Code Example 1"/>
    <w:basedOn w:val="Normlny"/>
    <w:next w:val="CodeExample2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36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2">
    <w:name w:val="Code Example 2"/>
    <w:basedOn w:val="Normlny"/>
    <w:next w:val="CodeExample3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72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3">
    <w:name w:val="Code Example 3"/>
    <w:basedOn w:val="Normlny"/>
    <w:next w:val="CodeExample4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108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4">
    <w:name w:val="Code Example 4"/>
    <w:basedOn w:val="Normlny"/>
    <w:next w:val="CodeExample5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144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5">
    <w:name w:val="Code Example 5"/>
    <w:basedOn w:val="Normlny"/>
    <w:next w:val="CodeExample6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180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6">
    <w:name w:val="Code Example 6"/>
    <w:basedOn w:val="Normlny"/>
    <w:next w:val="CodeExample7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216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7">
    <w:name w:val="Code Example 7"/>
    <w:basedOn w:val="Normlny"/>
    <w:next w:val="CodeExample8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252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8">
    <w:name w:val="Code Example 8"/>
    <w:basedOn w:val="Normlny"/>
    <w:next w:val="CodeExample9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288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CodeExample9">
    <w:name w:val="Code Example 9"/>
    <w:basedOn w:val="Normlny"/>
    <w:uiPriority w:val="99"/>
    <w:rsid w:val="00B21924"/>
    <w:pPr>
      <w:shd w:val="pct10" w:color="auto" w:fill="FFFFFF"/>
      <w:autoSpaceDE w:val="0"/>
      <w:autoSpaceDN w:val="0"/>
      <w:spacing w:before="0" w:line="240" w:lineRule="auto"/>
      <w:ind w:left="3240"/>
      <w:jc w:val="left"/>
    </w:pPr>
    <w:rPr>
      <w:rFonts w:ascii="Courier New" w:eastAsiaTheme="minorEastAsia" w:hAnsi="Courier New" w:cs="Courier New"/>
      <w:sz w:val="16"/>
      <w:szCs w:val="16"/>
      <w:lang w:val="en-US" w:eastAsia="sk-SK"/>
    </w:rPr>
  </w:style>
  <w:style w:type="paragraph" w:customStyle="1" w:styleId="ListContinue0">
    <w:name w:val="List Continue 0"/>
    <w:basedOn w:val="Normlny"/>
    <w:next w:val="ListContinue1"/>
    <w:uiPriority w:val="99"/>
    <w:rsid w:val="00B21924"/>
    <w:pPr>
      <w:autoSpaceDE w:val="0"/>
      <w:autoSpaceDN w:val="0"/>
      <w:spacing w:before="30" w:after="60" w:line="240" w:lineRule="auto"/>
    </w:pPr>
    <w:rPr>
      <w:rFonts w:eastAsiaTheme="minorEastAsia"/>
      <w:sz w:val="20"/>
      <w:szCs w:val="20"/>
      <w:lang w:val="en-US" w:eastAsia="sk-SK"/>
    </w:rPr>
  </w:style>
  <w:style w:type="paragraph" w:customStyle="1" w:styleId="ListContinue1">
    <w:name w:val="List Continue 1"/>
    <w:basedOn w:val="Normlny"/>
    <w:next w:val="Pokraovaniezoznamu2"/>
    <w:uiPriority w:val="99"/>
    <w:rsid w:val="00B21924"/>
    <w:pPr>
      <w:autoSpaceDE w:val="0"/>
      <w:autoSpaceDN w:val="0"/>
      <w:spacing w:before="30" w:after="60" w:line="240" w:lineRule="auto"/>
      <w:ind w:left="360"/>
    </w:pPr>
    <w:rPr>
      <w:rFonts w:eastAsiaTheme="minorEastAsia"/>
      <w:sz w:val="20"/>
      <w:szCs w:val="20"/>
      <w:lang w:val="en-US" w:eastAsia="sk-SK"/>
    </w:rPr>
  </w:style>
  <w:style w:type="paragraph" w:styleId="Pokraovaniezoznamu2">
    <w:name w:val="List Continue 2"/>
    <w:basedOn w:val="Normlny"/>
    <w:next w:val="Pokraovaniezoznamu3"/>
    <w:uiPriority w:val="99"/>
    <w:rsid w:val="00B21924"/>
    <w:pPr>
      <w:autoSpaceDE w:val="0"/>
      <w:autoSpaceDN w:val="0"/>
      <w:spacing w:before="30" w:after="60" w:line="240" w:lineRule="auto"/>
      <w:ind w:left="720"/>
    </w:pPr>
    <w:rPr>
      <w:rFonts w:eastAsiaTheme="minorEastAsia"/>
      <w:sz w:val="20"/>
      <w:szCs w:val="20"/>
      <w:lang w:val="en-US" w:eastAsia="sk-SK"/>
    </w:rPr>
  </w:style>
  <w:style w:type="paragraph" w:styleId="Pokraovaniezoznamu3">
    <w:name w:val="List Continue 3"/>
    <w:basedOn w:val="Normlny"/>
    <w:next w:val="Pokraovaniezoznamu4"/>
    <w:uiPriority w:val="99"/>
    <w:rsid w:val="00B21924"/>
    <w:pPr>
      <w:autoSpaceDE w:val="0"/>
      <w:autoSpaceDN w:val="0"/>
      <w:spacing w:before="30" w:after="60" w:line="240" w:lineRule="auto"/>
      <w:ind w:left="1080"/>
    </w:pPr>
    <w:rPr>
      <w:rFonts w:eastAsiaTheme="minorEastAsia"/>
      <w:sz w:val="20"/>
      <w:szCs w:val="20"/>
      <w:lang w:val="en-US" w:eastAsia="sk-SK"/>
    </w:rPr>
  </w:style>
  <w:style w:type="paragraph" w:styleId="Pokraovaniezoznamu4">
    <w:name w:val="List Continue 4"/>
    <w:basedOn w:val="Normlny"/>
    <w:next w:val="Pokraovaniezoznamu5"/>
    <w:uiPriority w:val="99"/>
    <w:rsid w:val="00B21924"/>
    <w:pPr>
      <w:autoSpaceDE w:val="0"/>
      <w:autoSpaceDN w:val="0"/>
      <w:spacing w:before="30" w:after="60" w:line="240" w:lineRule="auto"/>
      <w:ind w:left="1440"/>
    </w:pPr>
    <w:rPr>
      <w:rFonts w:eastAsiaTheme="minorEastAsia"/>
      <w:sz w:val="20"/>
      <w:szCs w:val="20"/>
      <w:lang w:val="en-US" w:eastAsia="sk-SK"/>
    </w:rPr>
  </w:style>
  <w:style w:type="paragraph" w:styleId="Pokraovaniezoznamu5">
    <w:name w:val="List Continue 5"/>
    <w:basedOn w:val="Normlny"/>
    <w:next w:val="ListContinue6"/>
    <w:uiPriority w:val="99"/>
    <w:rsid w:val="00B21924"/>
    <w:pPr>
      <w:autoSpaceDE w:val="0"/>
      <w:autoSpaceDN w:val="0"/>
      <w:spacing w:before="30" w:after="60" w:line="240" w:lineRule="auto"/>
      <w:ind w:left="1800"/>
    </w:pPr>
    <w:rPr>
      <w:rFonts w:eastAsiaTheme="minorEastAsia"/>
      <w:sz w:val="20"/>
      <w:szCs w:val="20"/>
      <w:lang w:val="en-US" w:eastAsia="sk-SK"/>
    </w:rPr>
  </w:style>
  <w:style w:type="paragraph" w:customStyle="1" w:styleId="ListContinue6">
    <w:name w:val="List Continue 6"/>
    <w:basedOn w:val="Normlny"/>
    <w:next w:val="ListContinue7"/>
    <w:uiPriority w:val="99"/>
    <w:rsid w:val="00B21924"/>
    <w:pPr>
      <w:autoSpaceDE w:val="0"/>
      <w:autoSpaceDN w:val="0"/>
      <w:spacing w:before="30" w:after="60" w:line="240" w:lineRule="auto"/>
      <w:ind w:left="2160"/>
    </w:pPr>
    <w:rPr>
      <w:rFonts w:eastAsiaTheme="minorEastAsia"/>
      <w:sz w:val="20"/>
      <w:szCs w:val="20"/>
      <w:lang w:val="en-US" w:eastAsia="sk-SK"/>
    </w:rPr>
  </w:style>
  <w:style w:type="paragraph" w:customStyle="1" w:styleId="ListContinue7">
    <w:name w:val="List Continue 7"/>
    <w:basedOn w:val="Normlny"/>
    <w:next w:val="ListContinue8"/>
    <w:uiPriority w:val="99"/>
    <w:rsid w:val="00B21924"/>
    <w:pPr>
      <w:autoSpaceDE w:val="0"/>
      <w:autoSpaceDN w:val="0"/>
      <w:spacing w:before="30" w:after="60" w:line="240" w:lineRule="auto"/>
      <w:ind w:left="2520"/>
    </w:pPr>
    <w:rPr>
      <w:rFonts w:eastAsiaTheme="minorEastAsia"/>
      <w:sz w:val="20"/>
      <w:szCs w:val="20"/>
      <w:lang w:val="en-US" w:eastAsia="sk-SK"/>
    </w:rPr>
  </w:style>
  <w:style w:type="paragraph" w:customStyle="1" w:styleId="ListContinue8">
    <w:name w:val="List Continue 8"/>
    <w:basedOn w:val="Normlny"/>
    <w:next w:val="ListContinue9"/>
    <w:uiPriority w:val="99"/>
    <w:rsid w:val="00B21924"/>
    <w:pPr>
      <w:autoSpaceDE w:val="0"/>
      <w:autoSpaceDN w:val="0"/>
      <w:spacing w:before="30" w:after="60" w:line="240" w:lineRule="auto"/>
      <w:ind w:left="2880"/>
    </w:pPr>
    <w:rPr>
      <w:rFonts w:eastAsiaTheme="minorEastAsia"/>
      <w:sz w:val="20"/>
      <w:szCs w:val="20"/>
      <w:lang w:val="en-US" w:eastAsia="sk-SK"/>
    </w:rPr>
  </w:style>
  <w:style w:type="paragraph" w:customStyle="1" w:styleId="ListContinue9">
    <w:name w:val="List Continue 9"/>
    <w:basedOn w:val="Normlny"/>
    <w:uiPriority w:val="99"/>
    <w:rsid w:val="00B21924"/>
    <w:pPr>
      <w:autoSpaceDE w:val="0"/>
      <w:autoSpaceDN w:val="0"/>
      <w:spacing w:before="30" w:after="60" w:line="240" w:lineRule="auto"/>
      <w:ind w:left="3240"/>
    </w:pPr>
    <w:rPr>
      <w:rFonts w:eastAsiaTheme="minorEastAsia"/>
      <w:sz w:val="20"/>
      <w:szCs w:val="20"/>
      <w:lang w:val="en-US" w:eastAsia="sk-SK"/>
    </w:rPr>
  </w:style>
  <w:style w:type="paragraph" w:customStyle="1" w:styleId="DescContinue0">
    <w:name w:val="DescContinue 0"/>
    <w:basedOn w:val="Normlny"/>
    <w:next w:val="DescContinue1"/>
    <w:uiPriority w:val="99"/>
    <w:rsid w:val="00B21924"/>
    <w:pPr>
      <w:autoSpaceDE w:val="0"/>
      <w:autoSpaceDN w:val="0"/>
      <w:spacing w:before="0" w:line="240" w:lineRule="auto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1">
    <w:name w:val="DescContinue 1"/>
    <w:basedOn w:val="Normlny"/>
    <w:next w:val="DescContinue2"/>
    <w:uiPriority w:val="99"/>
    <w:rsid w:val="00B21924"/>
    <w:pPr>
      <w:autoSpaceDE w:val="0"/>
      <w:autoSpaceDN w:val="0"/>
      <w:spacing w:before="0" w:line="240" w:lineRule="auto"/>
      <w:ind w:left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2">
    <w:name w:val="DescContinue 2"/>
    <w:basedOn w:val="Normlny"/>
    <w:next w:val="DescContinue3"/>
    <w:uiPriority w:val="99"/>
    <w:rsid w:val="00B21924"/>
    <w:pPr>
      <w:autoSpaceDE w:val="0"/>
      <w:autoSpaceDN w:val="0"/>
      <w:spacing w:before="0" w:line="240" w:lineRule="auto"/>
      <w:ind w:left="7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3">
    <w:name w:val="DescContinue 3"/>
    <w:basedOn w:val="Normlny"/>
    <w:next w:val="DescContinue4"/>
    <w:uiPriority w:val="99"/>
    <w:rsid w:val="00B21924"/>
    <w:pPr>
      <w:autoSpaceDE w:val="0"/>
      <w:autoSpaceDN w:val="0"/>
      <w:spacing w:before="0" w:line="240" w:lineRule="auto"/>
      <w:ind w:left="10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4">
    <w:name w:val="DescContinue 4"/>
    <w:basedOn w:val="Normlny"/>
    <w:next w:val="DescContinue5"/>
    <w:uiPriority w:val="99"/>
    <w:rsid w:val="00B21924"/>
    <w:pPr>
      <w:autoSpaceDE w:val="0"/>
      <w:autoSpaceDN w:val="0"/>
      <w:spacing w:before="0" w:line="240" w:lineRule="auto"/>
      <w:ind w:left="14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5">
    <w:name w:val="DescContinue 5"/>
    <w:basedOn w:val="Normlny"/>
    <w:next w:val="DescContinue6"/>
    <w:uiPriority w:val="99"/>
    <w:rsid w:val="00B21924"/>
    <w:pPr>
      <w:autoSpaceDE w:val="0"/>
      <w:autoSpaceDN w:val="0"/>
      <w:spacing w:before="0" w:line="240" w:lineRule="auto"/>
      <w:ind w:left="180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6">
    <w:name w:val="DescContinue 6"/>
    <w:basedOn w:val="Normlny"/>
    <w:next w:val="DescContinue7"/>
    <w:uiPriority w:val="99"/>
    <w:rsid w:val="00B21924"/>
    <w:pPr>
      <w:autoSpaceDE w:val="0"/>
      <w:autoSpaceDN w:val="0"/>
      <w:spacing w:before="0" w:line="240" w:lineRule="auto"/>
      <w:ind w:left="21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7">
    <w:name w:val="DescContinue 7"/>
    <w:basedOn w:val="Normlny"/>
    <w:next w:val="DescContinue8"/>
    <w:uiPriority w:val="99"/>
    <w:rsid w:val="00B21924"/>
    <w:pPr>
      <w:autoSpaceDE w:val="0"/>
      <w:autoSpaceDN w:val="0"/>
      <w:spacing w:before="0" w:line="240" w:lineRule="auto"/>
      <w:ind w:left="25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8">
    <w:name w:val="DescContinue 8"/>
    <w:basedOn w:val="Normlny"/>
    <w:next w:val="DescContinue9"/>
    <w:uiPriority w:val="99"/>
    <w:rsid w:val="00B21924"/>
    <w:pPr>
      <w:autoSpaceDE w:val="0"/>
      <w:autoSpaceDN w:val="0"/>
      <w:spacing w:before="0" w:line="240" w:lineRule="auto"/>
      <w:ind w:left="28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DescContinue9">
    <w:name w:val="DescContinue 9"/>
    <w:basedOn w:val="Normlny"/>
    <w:uiPriority w:val="99"/>
    <w:rsid w:val="00B21924"/>
    <w:pPr>
      <w:autoSpaceDE w:val="0"/>
      <w:autoSpaceDN w:val="0"/>
      <w:spacing w:before="0" w:line="240" w:lineRule="auto"/>
      <w:ind w:left="32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0">
    <w:name w:val="LatexTOC 0"/>
    <w:basedOn w:val="Normlny"/>
    <w:next w:val="ListBullet1"/>
    <w:uiPriority w:val="99"/>
    <w:rsid w:val="00B21924"/>
    <w:pPr>
      <w:tabs>
        <w:tab w:val="right" w:leader="dot" w:pos="8640"/>
      </w:tabs>
      <w:autoSpaceDE w:val="0"/>
      <w:autoSpaceDN w:val="0"/>
      <w:spacing w:before="30" w:after="30" w:line="240" w:lineRule="auto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1">
    <w:name w:val="LatexTOC 1"/>
    <w:basedOn w:val="Normlny"/>
    <w:next w:val="Zoznamsodrkami2"/>
    <w:uiPriority w:val="99"/>
    <w:rsid w:val="00B21924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2">
    <w:name w:val="LatexTOC 2"/>
    <w:basedOn w:val="Normlny"/>
    <w:next w:val="Zoznamsodrkami3"/>
    <w:uiPriority w:val="99"/>
    <w:rsid w:val="00B21924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3">
    <w:name w:val="LatexTOC 3"/>
    <w:basedOn w:val="Normlny"/>
    <w:next w:val="Zoznamsodrkami4"/>
    <w:uiPriority w:val="99"/>
    <w:rsid w:val="00B21924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4">
    <w:name w:val="LatexTOC 4"/>
    <w:basedOn w:val="Normlny"/>
    <w:next w:val="Zoznamsodrkami5"/>
    <w:uiPriority w:val="99"/>
    <w:rsid w:val="00B21924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5">
    <w:name w:val="LatexTOC 5"/>
    <w:basedOn w:val="Normlny"/>
    <w:next w:val="ListBullet6"/>
    <w:uiPriority w:val="99"/>
    <w:rsid w:val="00B21924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6">
    <w:name w:val="LatexTOC 6"/>
    <w:basedOn w:val="Normlny"/>
    <w:next w:val="ListBullet7"/>
    <w:uiPriority w:val="99"/>
    <w:rsid w:val="00B21924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7">
    <w:name w:val="LatexTOC 7"/>
    <w:basedOn w:val="Normlny"/>
    <w:next w:val="ListBullet8"/>
    <w:uiPriority w:val="99"/>
    <w:rsid w:val="00B21924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8">
    <w:name w:val="LatexTOC 8"/>
    <w:basedOn w:val="Normlny"/>
    <w:next w:val="ListBullet9"/>
    <w:uiPriority w:val="99"/>
    <w:rsid w:val="00B21924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atexTOC9">
    <w:name w:val="LatexTOC 9"/>
    <w:basedOn w:val="Normlny"/>
    <w:next w:val="ListBullet9"/>
    <w:uiPriority w:val="99"/>
    <w:rsid w:val="00B21924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0">
    <w:name w:val="List Bullet 0"/>
    <w:basedOn w:val="Normlny"/>
    <w:next w:val="ListBullet1"/>
    <w:autoRedefine/>
    <w:uiPriority w:val="99"/>
    <w:rsid w:val="00B21924"/>
    <w:pPr>
      <w:tabs>
        <w:tab w:val="num" w:pos="360"/>
      </w:tabs>
      <w:autoSpaceDE w:val="0"/>
      <w:autoSpaceDN w:val="0"/>
      <w:spacing w:before="0" w:line="240" w:lineRule="auto"/>
      <w:ind w:left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1">
    <w:name w:val="List Bullet 1"/>
    <w:basedOn w:val="Normlny"/>
    <w:next w:val="Zoznamsodrkami2"/>
    <w:autoRedefine/>
    <w:uiPriority w:val="99"/>
    <w:rsid w:val="00B21924"/>
    <w:pPr>
      <w:tabs>
        <w:tab w:val="num" w:pos="432"/>
        <w:tab w:val="num" w:pos="720"/>
      </w:tabs>
      <w:autoSpaceDE w:val="0"/>
      <w:autoSpaceDN w:val="0"/>
      <w:spacing w:before="0" w:line="240" w:lineRule="auto"/>
      <w:ind w:left="720" w:hanging="432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2">
    <w:name w:val="List Bullet 2"/>
    <w:basedOn w:val="Normlny"/>
    <w:next w:val="Zoznamsodrkami3"/>
    <w:autoRedefine/>
    <w:uiPriority w:val="99"/>
    <w:rsid w:val="00B21924"/>
    <w:pPr>
      <w:tabs>
        <w:tab w:val="num" w:pos="1080"/>
      </w:tabs>
      <w:autoSpaceDE w:val="0"/>
      <w:autoSpaceDN w:val="0"/>
      <w:spacing w:before="0" w:line="240" w:lineRule="auto"/>
      <w:ind w:left="1080" w:hanging="567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3">
    <w:name w:val="List Bullet 3"/>
    <w:basedOn w:val="Normlny"/>
    <w:next w:val="Zoznamsodrkami4"/>
    <w:autoRedefine/>
    <w:uiPriority w:val="99"/>
    <w:rsid w:val="00B21924"/>
    <w:pPr>
      <w:tabs>
        <w:tab w:val="num" w:pos="360"/>
        <w:tab w:val="num" w:pos="1440"/>
      </w:tabs>
      <w:autoSpaceDE w:val="0"/>
      <w:autoSpaceDN w:val="0"/>
      <w:spacing w:before="0" w:line="240" w:lineRule="auto"/>
      <w:ind w:left="14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4">
    <w:name w:val="List Bullet 4"/>
    <w:basedOn w:val="Normlny"/>
    <w:next w:val="Zoznamsodrkami5"/>
    <w:autoRedefine/>
    <w:uiPriority w:val="99"/>
    <w:rsid w:val="00B21924"/>
    <w:pPr>
      <w:tabs>
        <w:tab w:val="num" w:pos="360"/>
        <w:tab w:val="num" w:pos="1800"/>
      </w:tabs>
      <w:autoSpaceDE w:val="0"/>
      <w:autoSpaceDN w:val="0"/>
      <w:spacing w:before="0" w:line="240" w:lineRule="auto"/>
      <w:ind w:left="18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styleId="Zoznamsodrkami5">
    <w:name w:val="List Bullet 5"/>
    <w:basedOn w:val="Normlny"/>
    <w:next w:val="ListBullet6"/>
    <w:autoRedefine/>
    <w:uiPriority w:val="99"/>
    <w:rsid w:val="00B21924"/>
    <w:pPr>
      <w:tabs>
        <w:tab w:val="num" w:pos="567"/>
        <w:tab w:val="num" w:pos="2160"/>
      </w:tabs>
      <w:autoSpaceDE w:val="0"/>
      <w:autoSpaceDN w:val="0"/>
      <w:spacing w:before="0" w:line="240" w:lineRule="auto"/>
      <w:ind w:left="2160" w:hanging="227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6">
    <w:name w:val="List Bullet 6"/>
    <w:basedOn w:val="Normlny"/>
    <w:next w:val="ListBullet7"/>
    <w:autoRedefine/>
    <w:uiPriority w:val="99"/>
    <w:rsid w:val="00B21924"/>
    <w:pPr>
      <w:tabs>
        <w:tab w:val="num" w:pos="907"/>
        <w:tab w:val="num" w:pos="2520"/>
      </w:tabs>
      <w:autoSpaceDE w:val="0"/>
      <w:autoSpaceDN w:val="0"/>
      <w:spacing w:before="0" w:line="240" w:lineRule="auto"/>
      <w:ind w:left="2520" w:hanging="397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7">
    <w:name w:val="List Bullet 7"/>
    <w:basedOn w:val="Normlny"/>
    <w:next w:val="ListBullet8"/>
    <w:autoRedefine/>
    <w:uiPriority w:val="99"/>
    <w:rsid w:val="00B21924"/>
    <w:pPr>
      <w:tabs>
        <w:tab w:val="num" w:pos="907"/>
        <w:tab w:val="num" w:pos="2880"/>
      </w:tabs>
      <w:autoSpaceDE w:val="0"/>
      <w:autoSpaceDN w:val="0"/>
      <w:spacing w:before="0" w:line="240" w:lineRule="auto"/>
      <w:ind w:left="2880" w:hanging="397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8">
    <w:name w:val="List Bullet 8"/>
    <w:basedOn w:val="Normlny"/>
    <w:next w:val="ListBullet9"/>
    <w:autoRedefine/>
    <w:uiPriority w:val="99"/>
    <w:rsid w:val="00B21924"/>
    <w:pPr>
      <w:tabs>
        <w:tab w:val="num" w:pos="907"/>
        <w:tab w:val="num" w:pos="3240"/>
      </w:tabs>
      <w:autoSpaceDE w:val="0"/>
      <w:autoSpaceDN w:val="0"/>
      <w:spacing w:before="0" w:line="240" w:lineRule="auto"/>
      <w:ind w:left="32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Bullet9">
    <w:name w:val="List Bullet 9"/>
    <w:basedOn w:val="Normlny"/>
    <w:autoRedefine/>
    <w:uiPriority w:val="99"/>
    <w:rsid w:val="00B21924"/>
    <w:pPr>
      <w:tabs>
        <w:tab w:val="num" w:pos="907"/>
        <w:tab w:val="num" w:pos="3600"/>
      </w:tabs>
      <w:autoSpaceDE w:val="0"/>
      <w:autoSpaceDN w:val="0"/>
      <w:spacing w:before="0" w:line="240" w:lineRule="auto"/>
      <w:ind w:left="36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0">
    <w:name w:val="List Enum 0"/>
    <w:basedOn w:val="Normlny"/>
    <w:next w:val="ListEnum1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36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1">
    <w:name w:val="List Enum 1"/>
    <w:basedOn w:val="Normlny"/>
    <w:next w:val="ListEnum2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72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2">
    <w:name w:val="List Enum 2"/>
    <w:basedOn w:val="Normlny"/>
    <w:next w:val="ListEnum3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108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3">
    <w:name w:val="List Enum 3"/>
    <w:basedOn w:val="Normlny"/>
    <w:next w:val="ListEnum4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14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4">
    <w:name w:val="List Enum 4"/>
    <w:basedOn w:val="Normlny"/>
    <w:next w:val="ListEnum5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18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5">
    <w:name w:val="List Enum 5"/>
    <w:basedOn w:val="Normlny"/>
    <w:next w:val="ListEnum51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216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51">
    <w:name w:val="List Enum 51"/>
    <w:basedOn w:val="Normlny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252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7">
    <w:name w:val="List Enum 7"/>
    <w:basedOn w:val="Normlny"/>
    <w:next w:val="ListEnum8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288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8">
    <w:name w:val="List Enum 8"/>
    <w:basedOn w:val="Normlny"/>
    <w:next w:val="ListEnum9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324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customStyle="1" w:styleId="ListEnum9">
    <w:name w:val="List Enum 9"/>
    <w:basedOn w:val="Normlny"/>
    <w:autoRedefine/>
    <w:uiPriority w:val="99"/>
    <w:rsid w:val="00B21924"/>
    <w:pPr>
      <w:autoSpaceDE w:val="0"/>
      <w:autoSpaceDN w:val="0"/>
      <w:adjustRightInd w:val="0"/>
      <w:spacing w:before="0" w:line="240" w:lineRule="auto"/>
      <w:ind w:left="3600" w:hanging="360"/>
      <w:jc w:val="left"/>
    </w:pPr>
    <w:rPr>
      <w:rFonts w:eastAsiaTheme="minorEastAsia"/>
      <w:sz w:val="20"/>
      <w:szCs w:val="20"/>
      <w:lang w:val="en-US" w:eastAsia="sk-SK"/>
    </w:rPr>
  </w:style>
  <w:style w:type="paragraph" w:styleId="Obsah4">
    <w:name w:val="toc 4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5">
    <w:name w:val="toc 5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6">
    <w:name w:val="toc 6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7">
    <w:name w:val="toc 7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8">
    <w:name w:val="toc 8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Obsah9">
    <w:name w:val="toc 9"/>
    <w:basedOn w:val="Normlny"/>
    <w:next w:val="Normlny"/>
    <w:autoRedefine/>
    <w:uiPriority w:val="39"/>
    <w:unhideWhenUsed/>
    <w:rsid w:val="003276A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Downloads\tuke_word_200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29"/>
    <w:rsid w:val="00D23907"/>
    <w:rsid w:val="00F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AF6C787EF214138A22CD51913A28333">
    <w:name w:val="0AF6C787EF214138A22CD51913A28333"/>
    <w:rsid w:val="00F07E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AF6C787EF214138A22CD51913A28333">
    <w:name w:val="0AF6C787EF214138A22CD51913A28333"/>
    <w:rsid w:val="00F07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FB47C-151C-45AE-A725-69CC7026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tuke_word_2007</Template>
  <TotalTime>34</TotalTime>
  <Pages>43</Pages>
  <Words>7205</Words>
  <Characters>41072</Characters>
  <Application>Microsoft Office Word</Application>
  <DocSecurity>0</DocSecurity>
  <Lines>342</Lines>
  <Paragraphs>96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TECHNICKÁ UNIVERZITA V KOŠICIACH</vt:lpstr>
      <vt:lpstr>TECHNICKÁ UNIVERZITA V KOŠICIACH</vt:lpstr>
    </vt:vector>
  </TitlesOfParts>
  <Company>Technical University</Company>
  <LinksUpToDate>false</LinksUpToDate>
  <CharactersWithSpaces>48181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UNIVERZITA V KOŠICIACH</dc:title>
  <dc:creator>uk TUKE</dc:creator>
  <dc:description>verzia 19</dc:description>
  <cp:lastModifiedBy>ursus</cp:lastModifiedBy>
  <cp:revision>10</cp:revision>
  <cp:lastPrinted>2012-03-05T10:51:00Z</cp:lastPrinted>
  <dcterms:created xsi:type="dcterms:W3CDTF">2012-05-11T18:16:00Z</dcterms:created>
  <dcterms:modified xsi:type="dcterms:W3CDTF">2012-05-11T19:19:00Z</dcterms:modified>
</cp:coreProperties>
</file>